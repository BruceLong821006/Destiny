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112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解答說明:☆☆☆☆</w:t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在公事上，容易產生「內舉不避親」的現象。私心較重，用人以自己的喜好為主。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喜歡「獨享」美好的人事物，絕對不會讓給別人或跟別人分享。你不但有天份，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而且有別人無法取代的才華、資源和專業技能，你做事的方法、作品別人也難以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模仿，成果和收穫都是自己享有。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兩強相爭，火藥味濃厚，會有一場激烈的競爭。較看重自身的利益，凡事會先想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到自己、才考慮到別人。在人事方面，喜歡用自己人，有內舉不避親的現象。你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的努力已經可以看出成績了，嶄露頭角的機會即將來臨，你將得到重用，一定會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有貴人出現，助你一臂之力。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中年男士會被女人吃得死死的。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升官機會不大，最好不要抱太大期望。1989、1990、2001、2002、2013、2014年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的5、6月，會感覺各方面都不是很順利。天蠶變.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恭喜恭喜!財神爺特別關照你喔!會有意外之財!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內舉不避親，肥水不落外人田，好處只及於自身，可遇貴人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宜:商業。讀商者。對考試不利.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114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解答說明:☆☆☆</w:t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想要有所作為，但遲遲沒有出手，不是因為害怕或遲疑，而是正在等待最有利的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時機，沒有什麼不好。你常常在思考如何改進、變革，只要懂得抓住時機行動，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就能成功。時常處在人生的十字路上徘徊不定.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你是個注重誠信的人，你知道如何消除別人內心的恐懼，也知道如何治療自己受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傷的心靈。你就像個天生的「心理醫生」不但能自我成長，也能幫助別人成長，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深受朋友們的敬重。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筋骨，呼吸道，肝容易出問題。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ab/>
      </w:r>
      <w:r>
        <w:rPr>
          <w:rFonts w:hint="eastAsia" w:asciiTheme="majorEastAsia" w:hAnsiTheme="majorEastAsia" w:eastAsiaTheme="majorEastAsia" w:cstheme="majorEastAsia"/>
          <w:sz w:val="36"/>
          <w:szCs w:val="36"/>
        </w:rPr>
        <w:t>宜:為官者，九流事業者，五術者，考試者，技藝者。賺公務財.空手得財.不宜出資本.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116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現在的地位和以前不一樣了，權貴在身，有自我保護的傾向，把自己孤立起來，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不太搭理老朋友。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當權之時，一呼百諾，呼風喚雨好不威風；如今時勢已過，眾人各擁其主，各立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山頭，分崩離析。任憑你再怎麼呼求，也沒有人會理，而且權位恐將不保。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得財辛勞,得技術財.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宜:學生。考試。學者。公職者。做文章者。進升。求雨。任何學習者。自由業。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121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你在跟別人講事情時候，容易發生爭論的情況，不過只要以溫和的態度應對，就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能平息對方的怒氣，最後還是可以「講清楚、說明白」。在事情進行之初，就要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多注意溝通方面的問題。平時容易有言語上的辯駁而產生口舌是非，但如果能平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心靜氣、溫和地溝通，自然能化解別人的憤怒，讓事情回歸到客觀面來處理。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想要維持一家大小的平安喜樂，就必須要有先見之明，多觀察、多思考，才能防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患於未然。在工作方面，要提防別人有台面下的動作，可能表面和你合作愉快，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但私下卻是在算計你。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公司內部防閒雜人等進入.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注重人際關係的和諧，不喜歡道人長短，自然能遠離口舌是非。也不會把時間浪費在無謂的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辯論上面。以平常心做你專業的事,就不會有壓力,就自然能如你所願.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宜:學生。考試。學者。公職者。做文章者。專業技能者。進升。求雨。任何學習者。自由業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123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你的脾氣很硬，好勝心強，可惜實力不足，力道不夠，常常自以為自己辦得到，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就一頭栽進去了，如此沉不住氣地逞強，當然不容易成功囉!想要成為一個好主管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，還需要再磨練一陣子喔!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或許你需要檢討一下自己對待家人的態度，要求過於嚴苛，家人感受不到你的愛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，不但很哀怨，而且會越來越疏遠你呢!如果和子女、媳婦同住，對他們最好不要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過於嚴格，也不要過於放任，一家子才能愉快相處，如果要求太多，子女、媳婦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恐怕就會考慮搬出去住了。家裡有口角之爭的情況，大概免不了吵吵鬧鬧了。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你是個容易煩躁的人，已經到了「日也操(心)，夜也操(心)」的地步了，你老是擔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新事情變卦出問題，或是每況愈下，不過也正因為如此戒慎恐懼，反而能把事情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都做好，也就不會出什麼問題了。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心態上行為上會有偏差,雖然沒有大錯,總有一天還是有出事的.惶惶不可終日.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2018年會得到朋友的幫助，特別在這幾年的1、4、7、10月，良好的人際關係可以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帶給你更多幸運喔!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無財力.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金廿日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125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你手上握有資源，情勢看起來也佔上風，又有不錯的人才以及強力的後援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來幫忙，金錢上的支助讓你邁向成功,但是相對也是有責任的,因為你還是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要對手上相對的幫助.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工作夥伴志同道合，上上下下不但感情好、有默契，而且非常團結。組織分工清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楚，目標明確，大家各司其職，配合得很好，事情自然進行得很順利。你和另一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半都是有德性的人，你們彼此相愛，而且這愛是超越情慾層次的。家人之間的相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處也很親密。你是個懂得禮賢下士的人，和部屬之間的互動良好，做事自然容易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成功。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老闆是個格局大、謙虛，而且非常禮賢下士的人，部屬自然願意與之交心，願意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為公司付出，上上下下的互動良好，合作無間，做是自然容易成功。遇到這樣世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間少有的好老闆，就別再猶豫了，前去為他效命，必然有值得熱烈慶祝的好事會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發生。當老闆或主管的人，非常尊重人才，一拍即合，相互分工，形成完整的工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作團隊，將有值得慶賀的好事降臨。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作生意可獲利，財源滾滾來!但想考公務員或升官，恐怕比較難了。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身體健康，請繼續保持優質的生活習慣!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132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在公事上，容易產生「內舉不避親」的現象。私心較重，用人以自己的喜好為主。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喜歡「獨享」美好的人事物，絕對不會讓給別人或跟別人分享。你不但有天份，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而且有別人無法取代的才華、資源和專業技能，你做事的方法、作品別人也難以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模仿，成果和收穫都是自己享有。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兩強相爭，火藥味濃厚，會有一場激烈的競爭。較看重自身的利益，凡事會先想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到自己、才考慮到別人。在人事方面，喜歡用自己人，有內舉不避親的現象。你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的努力已經可以看出成績了，嶄露頭角的機會即將來臨，你將得到重用，一定會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有貴人出現，助你一臂之力。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中年男士會被女人吃得死死的。天蠶變.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恭喜恭喜!財神爺特別關照你喔!會有意外之財!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內舉不避親，肥水不落外人田，好處只及於自身，可遇貴人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134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想做一定可以做成，但是不做也不會怎麼樣，天人交戰，反覆思考到底要不要去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做。不去做並不是因為實力不足，而是沒有充分的理由非做不可。如果選擇去做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，事情至少會持續三年，不會有太大的收穫，但付出的心力和資源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可換來寶貴的教訓。你會記取教訓，何時該進、何時該退，你心中自有定數，雖然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難免遇到阻礙，也困不了你多久。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你的能力雖然很強，但因為不在其位，無法直接指揮，事情常常因此卡住，讓你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很悶。也因為你做人做事不是很正派，導致你喜歡的人事物老是被別人搶走，讓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你非常嘔，而跟別人起摩擦，一天到晚都在爭執，不得安寧。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對於家庭來說，「富有」並非家財萬貫，更深層的意義在於夫婦同心、兄弟和睦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、父子相親，正所謂「家和萬事興」、「積善之家必有餘慶」善於治家，才能營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造一個精神、物質都富有的家庭喔!如果家庭失和，再多的家產也會被敗光。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2018年，在經營事業、工作方面，建議低調、保守一些，不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要強求一定要做出什麼成績，否則一定會有損失，甚至因此而引起家庭革命。如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果有人要出錢投資某個生意，最好婉拒，否則會得不償失。另外，你的下屬實力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不足，很難為你開創事業版圖，建議重新思考一下人力資源方面的問題。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建議暫停投資計畫，賭博、投機更是萬萬不可。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知所進退。雖有困難亦不為難。趁機會進修。家中口角多難搞定。知進退才能家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和萬事興。　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無財力,錢都花在子女身上.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136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志同道合的人並沒有繼續留下來和你們一起奮鬥，大家各有志向，各奔前程，你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的目標自然也無法達成了，成就也就到此為止。因為大家認為這樣子就好了.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你是很積極進取的人，總是希望好上加好，但是目前你的付出和努力，已經達到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頂點了，再拼下去也不見得有成效，建議你放鬆休息一下，重新把精神養足、累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積資源，等待有利的時機來臨，再好好發揮。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整治公司，不宜採取高壓強勢的手段，否則員工一定怨聲載道，表面服從，內心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抗拒，改革是不會有成效的；不如以開放的態度釋出誠意，用一些感性的方法激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勵員工，反而更能提升向心力!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女生不妨好好發揮你的才能，和另一半各自擁有一片天，也是不錯的。如果你太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依賴老公，對老公反而不好。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男生升遷機會很小，安分守己把工作做好也就夠了。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有吸金的魔力，財富會自動來找你。2018年特別容易有意外之財。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適合專業,考試有阻礙.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141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只要有誠意，還有什麼事是不能做的呢？別想太多，去做就是了。只要能無私無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我.全心投入.後面的路會很平順.恭喜你囉!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如果你是公司的新人.一開始跟主管還不熟.建議你慢慢來.不要躁進。和主管相處時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.遠近親疏的關係要拿捏好.注意禮貌.不要沒大沒小；如果不小心踩到辦公室的地雷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而遭受到批評.大家多半會用「不知者無罪」的態度原諒你.這對你來說不會有太大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的傷害.別擔心囉!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你還需要磨練.慢慢累積實力。目前所結交的雖然都是小人物.所做的事看起來也不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太重要.但大家志同道合.有朝一日你必然會帶領他們受到重用.未來大有所為。建議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你把吃苦當吃補.努力學習專業領域裡的相關知識和技能.有機會就轉調部門去累積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不同的經驗.等機緣成熟的時候.你會帶領一票人才.一起受重用.你自然能夠被提拔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成為優秀的高階主管.甚至自己創業當老闆喔!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成功在中年後.得財辛勞.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143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你會遺失眾人平常賴以維生的東西.讓例行公事無法順利運作。有人會順手牽羊.防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盜措施一定要做好。公司裡凡是與財務有關的人員.都要特別注意.以免公款落入私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人口袋.使公司大失血。你本身也容易做出這樣的事.請隨時提醒自己不要走偏。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做其他行業常有無妄之災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夫妻本為同林鳥.但如今老公單飛而去.夫妻二字已是有名無實。夫妻原本就是要互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相陪伴保護.只要能同心.雖遇到危機也能順利過關。如果老公在外金屋藏嬌.那麼對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方懷孕的事一定不敢讓家人知道。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情勢不在你這邊.很多事都有氣不直.理不壯的現象.「悶」到不行.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如果硬要去做.很容易出事.後遺症是換來三年的困頓。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男生會被女吃得死死的。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有婆媳不合的現象.常常讓身為兒子和老公的你遭受池魚之殃。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財氣有,會很多,預防出事.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145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莫名奇妙的閒言閒語不絕於耳.或者別人把不關你的事推到你頭上來.正面反擊對你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反而不利.不需多做解釋.流言自然會慢慢平息。別人講的閒話不可信!不須理睬.否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則對自己不利.生病請找專業醫師看診.亂吃成藥或偏方.只會讓你的健康雪上加霜。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一步一步朝著目標前進.距離你所設定的目標已經不遠了.不過目前還有些小阻礙.過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一陣子就會順利達成.加油喔!老公離家有一段時間了.還沒有回來。或者婚後數年尚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未懷孕。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你在處理事情的時候.是以「法.理.情」為原則的.雖然會講情面.卻不會是非不分.縱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容違法的人。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賺公家財,空手得財,不宜出資本.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152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喜歡「獨享」美好的人事物.絕對不會讓給別人或跟別人分享。你不但有天份.而且有別人無法取代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的才華.資源和專業技能.你做事情的方法.作品.別人也難以模仿.成果和收穫都是自己享有。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兩強相爭.火藥味濃厚.會有一場激烈的競爭。較看重自身的利益.凡是會先想到自己.才考慮到別人。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在人事方面.喜歡用自己人.有內舉不避親的現象。你的努力已經可以看出成績了.展露頭角的機會即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將來臨.你將得到重用.一定會有貴人出現.助你一臂之力。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你不是省油的燈!對於老闆或主管在工作上的要求.你都能照辦.而且能順利達成。志同道合.相處愉快.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上上下下合作關係堅不可破.實在令人羨慕。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男士能為老婆帶來幸運.是老婆的貴人喔!家裡面大大小小的事情.幾乎都是老婆一手掌握.而且打點的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非常好,讓老公無後顧之憂。你命中注定兒女雙全。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宜商業,讀商者,醫生,身體弱者,打官司者,女長夫權者,種蔬果養五牲者,出家人,法術巫師,九流術士,體弱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求醫會好,賣食物者,生財者,社會人士各行各業均可.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最適合研究發明的人用.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154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你的能力雖然很強.但因為不在其位.無法直接指揮.事情常常因此卡住.讓你很悶.也　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因為你做人做事不是很正派.導致你喜歡的人事物老是被別人搶走.讓你非常嘔.而跟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別人起摩擦.一天到晚都在爭執.不得安寧。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想要有所作為.但遲遲沒有出手.不是因為害怕或遲疑.而是正在等待最有利的時機.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沒有什麼不好。你常常在思考如何改進.變革.只要懂得抓住時機行動.就能成功。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有時候「以退為進」反而能成功.不妨試試看喔!你所求的必會得到.所建立的功勞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必然也很大.恭喜你囉!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你會時常徘徊在人生的十字路口上.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讀書考運好,賺公務財,空手得財,不宜出資.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156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你是個很積極進取的人.總是希望好上加好.但是目前你的付出和努力.已經到達頂點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了.再拼下去也不計得以成效.建議你放鬆休息一下.重新把精神養足.累積資源.等待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有利的時機來臨.再好好發揮。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現在的地位和以前不一樣了.權貴在身.有自我保護的傾向.把自己孤立起來.不太搭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理老朋友。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你做起事來很拼喔!不論自己能力是否足夠.總是一副赴湯蹈火.在所不辭的樣子。小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心別中了「激將法」變成慷慨赴義的烈士。行動之前.請客觀評估自己的實力.否則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將如同「螳臂擋車」後果不堪設想。雖然有時候壯烈成仁是因為「義」無反顧.但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或許還有其他更好的辦法.所以還是想清楚之後再決定會比較好。知道自己實力還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不夠.就不要硬拼.否則只是白白犧牲.又是何苦？即使在道義上必須有所行動.也必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需考慮到後果。勇氣十足.為了正義或救人.不惜冒險犯難；可惜能力不足.有勇無謀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不但成不了事.就不了人.還會讓自己白白犧牲.不可不慎。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不知量力而為,必失敗以終.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2020年.會很明顯感覺到不順。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讀書運有,得財辛勞.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161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你在跟別人講事情的時候.容易發生爭論的情況.不過只要以溫和的態度應對.就能平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息對方的怒氣.最後還是可以「講清楚.說明白」。注意交通安全.以免惹來對簿公堂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的麻煩。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想要維持一家大小的平安喜樂.就必須要有先見之明.多觀察.多思考.才能防患於未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然。在工作方面.要提防別人有臺面下的動作.可能表面上和你合作愉快.但私底下卻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是在算計你。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在事情進行之初.就要多注意溝通方面的問題。平時容易有言語上的辯駁而產生口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舌是非.但如果能平心靜氣.溫和地溝通.自然能化解別人的憤怒.讓事情回歸到客觀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面來處理。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可以得到父母的幫助,要學一技之長,一生受用.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163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保守住你之前所擁有的,因為你的實力還不夠.還沒有辦法正面對抗.縱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使心理上想要有所做為,也得暫時忍氣吞聲.向對方俯首稱臣.只要和對方和平相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處.就不會受害。以國事來說.縱使有深仇大恨.以不宜硬槓.俯首稱臣可避免戰爭擾民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.是個權宜之計。注意交通安全.以免惹來對簿公堂的麻煩。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或許你需要檢討一下自己對待家人的態度.要求過於嚴苛.家人感受不到你的愛.不但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很哀怨.而且會越來越疏遠你呢!如果和子女.媳婦同住.對他們最好不要過於嚴格.也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不要過於放任.一家子才能相處愉快.如果要求太多.子女.媳婦恐怕就會考慮搬出去住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了!家裡有口角之爭的情況.大概免不了吵吵鬧鬧了!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工作.感情各方面總是紛紛擾擾.很難穩定.做起事來常有配合不良.運作不順的情況.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想要去見什麼人.也都不太容易見到。多注意排泄器官的問題。很重視金錢.但財庫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不足.錢財總是留不住。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常常跟朋友發生爭執.口角.或者遭到朋友的背叛。交朋友最好先觀察一陣子.再決定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是否要跟對方交心.並且避免幫朋友作保.或是拿錢投資朋友的事業。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感覺做什麼事都不對盤.原因是自己能力不足.識時務者為俊傑。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2019.2020年的春季和冬季慎防財物損失。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交友方面要多注意.防人之心不可無.不要幫別人做保.以免被拖累喔!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財有,要與人分享才能得到,本身來說想賺多錢是沒有的.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做生意的容易有存貨問題.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165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立場保持中立.講出來的話就不偏不倚.為人正直.判斷事情就合情合理。你就是有辦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法把不公平的事「喬」到公平。如果你現在正在打官司.或者事業上正遭遇激烈的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競爭.只要在「理」字上站得住腳.就能得到貴人的幫助。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工作夥伴志同道合.上上下下不但感情好.有默契.而且非常團結。組織分工清楚.目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標明確.大家各司其職.配合得很好.事情自然進行得很順利。你和另一半都是有德行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的人.你們彼此相愛.而且這愛是超越情慾層次的。家人之間的相處也很親密。你是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個懂得禮賢下士的人.和部屬之間的互動良好.做是自然容易成功。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你本來就是個正派的人.做人誠懇.講道理.謙虛.有修養.自然能吸引跟你特質很接近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的人來幫你.一起為美好的未來打拼。你的這些特質.讓你自然而然散發出無可言喻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的個人魅力.喜歡你的人多.很多事情在推動的時候也就順利多了.好人有好運.只要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不偏離正道.好運就會一直跟著你!你身邊都是有德行.有能力的人.能感應到他們.並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且得到他們的幫助.表示你也是有德之人.若能虛心求教於他們.你就更是個有福之人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了。以誠待人.禮賢下士.不但不會減損你的個人光輝.相反地.會因為得到各種人才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的協助而大放光采。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斷事合理.財氣旺.書運平平.女助夫.男為女人勞.馬年有失.不利父母.牛.龍.羊.狗年大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現在的爭訟或事業上的競爭.家裡與公司成員各司所職.互愛互助.可無憂.富貴功名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必須先從周邊的幫助.要有這個誠意才會成功。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財有,注意考試文不對題.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172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你不是省油的燈!對於老闆或主管在工作上的要求.你都能照辦.而且能順利達成。志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同道合.相處愉快.上上下下關係堅不可破.實在令人羨慕。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喜歡「獨享」美好的人事物.絕對不會讓給別人或跟別人分享。你不但有天份.而且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有別人無法取代的才華.資源和專業技能.你做事情的方法.作品.別人難以模仿.成果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和收穫都是自己享有。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馬蛇之年做事有阻.朋友運不佳.退守為好.容易三心二意拿不定主意.女性幫夫但須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注意身體.虎.兔.牛.龍.羊.狗年大利房地產.上班比較好。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賺公務財,研究發明,空手得財,不宜出資.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174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你正面臨「兩難」的局面.一邊是已經擁有的權力地位.財富.情感；另一邊是無可限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量實現理想.榮華富貴的大好機會.不知道該如何選擇。榮華富貴正在對你招手.但你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不一定會接受.心思純正的人會看情況.如果不宜接受.自然是敬謝不敏.選擇退讓迴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避.並且因為懂得潔身自愛而更有福氣。但如果是私慾比較重的人.就會想得寸進尺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你的能力雖然很強.但因為不在其位.無法直接指揮.事情常常因此卡住.讓你很悶。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也因為你做人做事不是很正派.導致你喜歡的人事物老是被別人搶走.讓你非常嘔.而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跟別人起摩擦.一天到晚都在爭執.不得安寧。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雖然資歷不深.才華和實力也有限.但個性隨和.品德高尚.會在偶然的機緣下得到立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足之地。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注意兄友反目口角。馬年與夏天注意有災。春秋有失。上班最好.做生意少利.技能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藝能。宜空手得財。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伺君不易,交友也難.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不宜合夥.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176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你的地位崇高.又有一群賢能的人在幫你.如果整天對底下的人疑神疑鬼.遲早會出問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題。不要被俗事所困擾.內心海闊天空.逍遙自在.就很少有什麼是會讓你感到愁苦。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若能修練到「榮辱不驚.理亂不聞」的境界.不需要太奢華的物質享受.也能過得很自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在.很快樂。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你是很積極進取的人.總是希望好上加好.但是目前你的付出和努力.已經達到頂點了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.再拼下去也不見得有成效.建議你放鬆休息一下.重新把精神養足.累積資源.等待有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利的時機來臨.再好好發揮。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你的口才很好.尤其在情境氣氛使然之下.常常會言過其實.難免讓人誤會你空有三吋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不爛之舌而缺乏誠意.要小心喔!可以講出讓人非常感動的話.但是心理的想法與實際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的作為.跟你所說的似乎還有一段距離。從事房地產業.會經營的很好.收穫也很豐厚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181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你還需要磨練.慢慢累積實力。目前所結交的雖然都是小人物.所做的事看起來也不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太重要.但大家志同道合.有朝一日你必然會帶領他們受到重用.未來大有所為。建議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你把吃苦當作吃補.努力學習專業領域裡的相關知識和技能.有機會就轉調部門去累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積不同的經驗.等機緣成熟的時候.你會帶領一票人才.一起受重用.你自然能夠被提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拔成為優秀的高階主管.甚至自己創業當老闆喔!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如果你是公司的新人.一開始跟主管還不熟.建議你慢慢來.不要躁進。和主管相處時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.遠近親疏的關係要拿捏好.注意禮貌.不要沒大沒小；如果不小心踩到辦公室的地雷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而遭受到批評.大家多半會用「不知者無罪」的態度原諒你.這對你來說.不會有太大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的傷害.別擔心囉!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只要有誠意.還有什麼事是不能做的呢?別想太多.去做就是了。只要能無私無我.全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心投入.後面的路會很平順.恭喜你囉!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有三合六合之象。可得長輩相助。才氣足.學識有。夫妻合和。唯為子女勞神。注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意腸胃之毛病。以及血液循環問題。大利於虎.兔.龍.牛.狗.羊之年。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事業成功在中年.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211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在行事之前.心裡已經有數.知道自己的地位不夠高.又沒有支援.基本上勝算不大。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但個性比較激進.所以還是逞強硬衝,有點自討苦吃的感覺。外柔而內剛。任何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事會不協調。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蝴蝶尚在蛹中,尚未成型,不知是蝶還是蛾,事情尚在縕釀中,建議你凡事低調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處理，千萬不要大張旗鼓，退一步海闊天空。目前還是必須沉潛，堅持初衷，利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用這段時間好好養精蓄銳一番，等到機緣成熟再行動，否則你一有動作，就會成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為被攻擊的目標。在商場上，也不宜把行銷，廣告做太大，太紅反而會讓競爭對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手很想對付你。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感情方面，易有牽扯不清的問題,不注意就會被發現.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凡事小心謹慎一點準沒錯。不管做什麼事.都要有把握才去做.否則寧願不要做；話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要說出口之前.先讓大腦過濾一下.否則寧願不要說。凡事不要太直接.做人.做事.講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話各方面.要懂得修飾包裝.先讓別人容易接受.事情才會進行的比較順利。說話.做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事也要有憑有據.不可無中生有；另外.有些事不適合直來直往.稍微「包裝」一下.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技巧性的表達或呈現出來.效果會更好。你不論做什麼事都很謹慎.會仔細思考之後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再行動.因此失敗的機率還蠻小的。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外柔而內剛.任何事會先不協調.天生帶有財氣.但對於學識官貴卻不利。時間在鼠年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。因財失官。考試運不利。妯娌不合。女性助夫。如生肖為馬.雞.狗.豬。婚夫大吉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沒有救援.虔誠等待時機.謹慎潛伏.自我包裝不要暴露.臥底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一生三起三落,因為沒有配合到大環境.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財有,不利考試.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213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因為你的衝動,反而被他人所利用,這些小人非常的強勢,你一定要沉的住氣.仔細觀察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情勢的變化.就能找到有利的機會跳脫現況.假以時日.你在「非常時期」的所作所為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就會被諒解。雖然你的內心日日夜夜都能保持在警戒狀態.但完成任務的方法很多.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並不需要委屈自己去取悅別人。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你是個容易煩躁的人，已經到了「日也操(心)，夜也操(心)」的地步了，你老是擔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心事情變卦出問題，或是每況愈下。不過也正因為如此戒慎恐懼，反而能把事情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都做好，也就不會出什麼問題了,惶惶不可終日.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無論是你對別人.或者是別人對你.都過於諂媚.已經超出一般的禮儀.朋友或同事會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覺得你很奇怪.怎麼會跟「非我族類」的人混在一起呢?如果不趕快脫離不良份子.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遲早會被人家當作笑話來譏諷.而且這些對你不利的流言會持續好一陣子呢!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兄弟朋友多恩義。得財反覆。多得多失。重友輕財。夫妻不睦。在龍.牛.羊.狗之年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應主剋妻再娶。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臥底。內心日夜在警惕之中.表面與之相好.偷偷離開小人.不要打草驚蛇.委屈自己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完成任務。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支出不好控制,金錢花在子女身上.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215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斬草除根要有決心.不要受感情的牽絆.而讓問題像「春風吹又生」的雜草一般.遲遲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無法解決。既然下定決心要處理掉某些事情.就要做的徹底.斬草不但要除根.還要堅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壁清野.不要因為私情而手軟.讓問題有死灰復燃的機會。如果因為一時心軟而沒有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處理乾淨.日後一定會被拖累。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感情方面的問題會不斷,言語詞不達意.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你很有實力.內在累積的學問.修養頗有深度.很懂得經營管理.包容力又強.樂於照顧.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提攜別人。人氣超旺的你.自然也能吸引貴人前來幫助。不同的貴人會在你的生命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中陸續出現.給你適時的指引和幫助。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還沒達到目標.大家就已經放棄了.而你自己也沒有繼續下去的意願。無功而返.雖然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很可惜.但是相對的也沒有浪費太多資源.所以談不上什麼損失。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財源不斷而無官貴。身體康泰。男性婚姻美滿。女性性事多傷夫。子女多而易養。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不宜做小人之事。官司理不同。虎.雞之年女傷男。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展草除根要有決心.不要因為情感而心軟.小不忍則亂大謀。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只要想上班,就不怕沒有工作.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222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解答關係:☆☆☆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人際關係很好.私下交往頗為愉快.但不會搞小圈圈.也能堅持自己的原則.不至於自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我迷失。能夠放下身段跟別人合作共事.也能堅持自己的道德理想.不會同流合污。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別人在講八卦的時候.也只是聽聽而已.不會加入討論.也不會斥責別人講八卦。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妳是個「進得廳堂.進得廚房」的賢內助.很顧家.已很尊重老公.在外面一律聽老公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的.自己不太會發表什麼意見.讓老公很有面子.此外.你也燒得一手好菜.不但能抓住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老公的胃.以抓住了老公的心.娶到你真是有福氣!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上下或大小不能兼顧.你會放棄上的.大的.選擇下的.小的。你總是會先挑離你比較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遠的.或是很快可以看到效果的.而不會「放長線釣大魚」.因此常常錯失真正有價值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的人事物。感情方面.會比較親近小的(側室).疏遠大的(正室)。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財來找我.但求官不得.求神可脫災.妯娌不合.作官因財(貪污)得災星。考試難高中.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女助夫。口才好.然需注意口角.豬.兔之年得財。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財有,考試文不對題.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 xml:space="preserve"> 224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你正面臨兩難的問題.心裡惶惑不安.不知道該如何取捨。當「情」「理」無法兩全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時.建議你把眼光放遠.以大局為重.先暫時把私人的感情或利益放一邊.不要怕這樣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的選擇會讓你失去什麼.正因為你忍痛做了你應該做的選擇.把能量用在對的地方.所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以未來會有更大的祝福在等著你。如果你被眼前的小名小利.或者層次較低的情感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給牽絆住.而無法提升自己.那以後也就沒什麼好玩的了。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對於家庭來說，「富有」並非家財萬貫，更深層的意義在於夫婦同心、兄弟和睦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、父子相親，正所謂「家和萬事興」、「積善之家必有餘慶」善於治家，才能營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造一個精神、物質都富有的家庭喔!如果家庭失和，再多家產也會被敗光。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你在各方面都懂得有所節制。花錢有節制.而且很會存錢.跟不同的人相處.也都會注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意禮節.知所進退。你的好運伴隨著適當的節制而來.不必擔心自己會太過拘謹囉!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為妻子家人的事務干擾,要出錢出力幫忙他們.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口才好.為人做事節約.富家家中富.一生必富一段時間。可得妻力.婚姻美滿.生子易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養.官司不起.求官求名不得.多心機變.然需注意朋友有詐。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家中不吵架會發財,考運比較差.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口才好,靠口才賺錢.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226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沉溺在私利當中無法自拔，有不光明的事發生。如果不善加處理，很快就會有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麻煩發生，而且殺傷力還不小喔!害人之心不可有，不要耍心機帶壞別人，否則會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有報應。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懂禮貌的人.知道什麼是體貼.對人就不會刻意刻薄寡恩.受藝術薰陶的人.不會做出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極端的行為.有誠信的人.自然能成為大家的精神領袖.有威嚴的人.不會亂開玩笑.該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認真處理的事情.絕不隨便.大家看在眼裡也就不敢敷衍。不論是經營公司或治家.以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上的態度都能防止脫軌失序.幸運也因此可長可久。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善良誠信的人，自然可以抓住大家的向心力；懂得善用權威的人，自然可以把組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織管理得很好。你處理人際關係的手腕蠻靈活的，待人處世的態度也很圓融，做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事會瞻前顧後，把該打點的人、事、物都打點好才會行動，按照計畫一步一步進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行，不但成功的機率很大，而且通常都會有意料之外的收穫。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做生意買賣勞心利少。讀書科舉登榜.讀書多而不專一.求官必得高遷。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父子不睦.饒舌.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口才好,靠口才賺錢.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231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改革不是嘴巴上說說就能實現的.有理想.有抱負還不夠.還得要有足夠的資源.加上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適當的時機.才會成功。以目前這個階段看來.由於你對外的聯繫佈局還不是很完善.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天時.地利.人和都還沒有到位.既沒有權利.也沒有財務和人力資源.建議你先守住.不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要輕舉妄動。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事情容易在「聯繫」方面出問題，要特別注意。夫妻之間也是一樣,最好先聯絡之後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再前往，若不通知就直接前往，會看到不該看得事，或被不好的事情拖累。做生意的人，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在溝通聯絡上一定要更謹慎，否則一旦「出槌」，大家都會變的很難看，而變得滯礙難行.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你雖然還沒有實際的行動.但是心裡已經啟動某些能量了。有第三者介入.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常常想要做這樣,然後又想要做另外的事.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安心定志.以待時機.若求速則不諧.衣食足而官貴不起.助妻又子女好養兒孝.性和悅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而寬合.女性掌男權.太強有剋.時間在雞.猴之年。才氣在虎.兔之年。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財有,考運差.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233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對於眼前的事.你很難做決定.特別是關於變革.改變方面的事.你會反覆思考.在三找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人討論.全盤分析利害關係之後.才能定案。想要順利推動改變.建議你先取得家人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或工作夥伴的信任之後.在開始行動.千萬不要先斬後奏.如果沒有達成共識就去做.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失敗機率非常大。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工作.感情各方面總是紛紛擾擾.很難穩定.做起事來常有配合不良.運作不順的情況.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想要去見什麼人.也都不太容易見到。多注意排泄器官的問題。很重視金錢.但財庫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不足.錢財總是留不住。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回頭一看,支援者不在,行為無所適從,坐立不安.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很重視金錢.但財庫不足.錢財總是留不住。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常常跟朋友發生爭執.口角.或者遭到朋友的背叛。交朋友最好先觀察一陣子.再決定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是否要跟對方交心.並且避免幫朋友作保.或是拿錢投資朋友的事業。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感覺做什麼事都不對盤.原因是自己能力不足.識時務者為俊傑。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在做選擇時.不管是選擇公司.選擇另一半或選擇合作夥伴.都請靜下來傾聽自己內在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的聲音.你會選擇對你最好的.進而求貴得貴.求富得富。你很懂得經營人脈.喜歡結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交比你位階高的人.如果想要從他們身上獲得好處.自己的心術一定要端正；如果只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是想利用對方.佔人家的便宜.是不會如願的。如果對方的心術.行事已不太端正.可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以跟他們合作.但最好不要同流合污。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自身強而妻弱。衣食有而財輕。心多機變而反失財。交友廣而知己只二.三。不利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之時間在蛇.馬.豬.鼠之年。受友之害。平時在冬.夏之期。女性三十多歲辛勞。男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性受制於三十幾歲之女性。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得財要分享才有得.支出不好控制.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235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你在你的專業領域裡頗具權威.並且順天應人.深某遠慮地推動開放改革.不但有遠景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.有策略.也有實際的執行計畫.只要一聲令下.就能全體動員.並且在改革成功之後.能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長久地實行下去。有能力作改革重整的動作.以新的.更完善的制度規章代替舊有的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.一切如新.是正向的改變。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美好的事務被一層層包裹在裡面.雖然沒有刻意流露於外表.卻已自然而然深入人心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。能有如此特別的天賦和才華.似乎是天命使然。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你能放下身段.主動去尋求優秀的人才來共襄盛舉.不斷地集結正向的能量.致使你的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個人聲望如日中天.只要不走偏.就能得到幸運之神的眷顧。如果遇到百年難得一見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的人才.就要趕快放下身段.請他來共襄盛舉。能得到優秀的人才的幫忙.不但品牌知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明度能大幅提升.而且捷報頻傳.可喜可賀。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做事雖然辛勞但有所得。考試運有。學識有。時間在猴.雞之年有得。但在兔年會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為子女勞神。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242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上下或大小不能兼顧.你會放棄上的.大的.選擇下的.小的。你總是會先挑離你比較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遠的.或是很快可以看到效果的.而不會「放長線釣大魚」.因此常常錯失真正有價值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的人事物。感情方面.會比較親近小的(側室).疏遠大的(正室)。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你努力工作是為了一份使命感.而非只是未了能夠三餐溫飽。你會有一個很不錯的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工作環境.讓你沒有後顧之憂.可以為了你的使命全心投入。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雖然衣食無缺,總想更上層樓,不安於現狀.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人際關係很好.私下交往頗為愉快.但不會搞小圈圈.也能堅持自己的原則.不至於自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我迷失。能夠放下身段跟別人合作共事.也能堅持自己的道德理想.不會同流合污。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別人在講八卦的時候.也只是聽聽而已.不會加入討論.也不會斥責別人講八卦。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花費大。不可作保。不宜合作。做生意不宜賭。必失。在虎.兔之年必大失。猴.雞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之年也有失。此年份夫妻口角多。而妻身體弱。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支出不好控制,逢賭必輸.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244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你已經建功.必定能得到應有的報酬.但內心需保持清明.得到獎賞時要表現出謙虛的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態度.以退為進.敬謝不敏；或者接受獎勵之後更加賣力.第一功臣非你莫屬。總之.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明哲才能保身.有些老闆可以「共苦」.但不能「同甘」.為了避免引起不必要的誤會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.謙虛.低調一點總是好的。只要讓上司或老闆覺得安心.知道你不會對他造成威脅.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事情就好辦多了。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資歷已到一個階段,才華和實力也可以,但個性隨和.品德高尚.會在偶然的機緣下得到立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足之地。只要想上班,馬上就有工作.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四處奔走.尋求賢能之人才.像妳這麼有「知人之明」的人.必然能找到有「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自知之明」的人來幫忙.同心協力克服目前所遇到的困難。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少女者.十八歲前身體需注意。父母子女間不睦。學識有。書運好。友房地產。做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生意財有而辛勞。馬年.鼠年需注意身體。財在牛.龍.羊.狗年。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隨時隨地都有你的機會!你要隨時隨地把握住!打遍天下無敵手!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有些事不要以為無所謂,隨意投資.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246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你已經交棒了.一心想要退隱江湖.不問世事.但上位者會透過中間人.積極地想請你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重出江湖.這反而加強了你退隱的決心。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在工作或事業方面.已經到達巔峰了.可以在進步的空間有限。雖然如此.做事仍要有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計畫.才不會自亂陣腳。富貴如浮雲.隨著人生的起落而變化.懂得把握時勢創造財富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固然難能可貴.而知道盛極必衰而能安然退守.更是一種智慧。店面櫥窗裡的產品擺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設要經常更換.時時有讓人耳目一新的感覺.生意才會更好喔!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沒有方向.沒有目標的行動.像一隻亢奮的無頭蒼蠅到處亂飛.不但不會有收穫.反而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會是個無底洞.造成巨大的損失。投資的事情一定要慎重考量.資金不夠就別硬撐.或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抱著「以小博大」的心態把錢丟進去.否則鐵定血本無歸.欲哭無淚。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太過隨意,產生巨大的失敗.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考試求官難如意。買賣.結交官員財利好。唯父母會為己勞神。注意做事或對論。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對方易言不由衷。妻子之問題多。雙妻之問題。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251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凡事小心謹慎一點準沒錯。不管做什麼事.都要有把握才去做.否則寧願不要做；話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要說出口之前.先讓大腦過濾一下.否則寧願不要說。凡事不要太直接.做人.做事.講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話各方面.要懂得修飾包裝.先讓別人容易接受.事情才會進行的比較順利。說話.做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事也要有憑有據.不可無中生有；另外.有些事不適合直來直往.稍微「包裝一下」,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技巧性的表達或呈現出來.效果會更好。你不論做什麼事都很謹慎.會仔細思考之後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再行動.因此失敗的機率還蠻小的。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羽翼未豐,做任何事不可一步到位,否則必然跌落.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事在縕釀,還未成型,是好是壞還不知道,建議你凡事低調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處理，千萬不要大張旗鼓，退一步海闊天空。目前還是必須沉潛，堅持初衷，利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用這段時間好好養精蓄銳一番，等到機緣成熟再行動，否則你一有動作，就會成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為被攻擊的目標。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感情方面，易有牽扯不清的問題。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在行事之前.心裡已經有數.知道自己的地位不夠高.又沒有支援.基本上勝算不大。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但個性比較激進.所以還是逞強硬ㄍㄧㄥ.有點自討苦吃的感覺。外柔而內剛。任何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事會不協調。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財氣有。升官求名難成。喜佛道而不優貧。女性助夫。時間在牛年。不離祖亦主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傷剋。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253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基礎不穩或扎根不深.凡事都需要時間累積.太急著出頭反而容易垮台。不宜有大動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作.否則會一下子就垮掉了。老板或主管的能力很強.但是基層人員卻不堪用.如果不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趕快調整人力策略.強化員工的素質.就會像一座頭重腳輕的金字塔.遲早會崩塌。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內部有奸人,盜取資料或金錢,隨時注意內部人員,會產生下樑不正上樑歪.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你是個容易煩躁的人，已經到了「日也操(心)，夜也操(心)」的地步了，你老是擔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心事情變卦出問題，或是每況愈下。不過也正因為如此戒慎恐懼，反而能把事情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都做好，也就不會出什麼問題了。惶惶不可終日.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走投無路.回頭又沒有靠山。在家庭方面.先天不良.後天失調.和另一半的感情瀕臨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破裂邊緣。另外.不要太依賴別人.不要以為有靠山就不會倒.一但出事.靠山也可能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無情地棄你於不顧。有憂鬱症傾向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宜公家機關,空手得財,不宜出資.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255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女生容易梅開二度,如果能信任.尊重另一半.用溫柔的心.開放的態度來經營感情.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婚後的甜蜜幸福可以維持很久。二度婚姻也沒什麼不好.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會有貴人相助,而且本身也是個貴人,會幫助別人.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你很有實力，內在累積的學問、休養頗有深度，很懂得經營管理，包容力又強，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樂於照顧、提攜別人。人氣超旺的你，自然也能吸引貴人前來幫助。不同貴人會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在你的生命中陸續出現，給你事實的引導和幫助。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以男生來說.過於柔順容易誤事.還是要有主見.有魄力一點.以明智的判斷做出合理的決策.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事情才能導向正面發展。任何事情結尾會產生協調不佳,溝通不良,讓事情延宕.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為官高升。考試高中。其他事有阻。筋骨痛。時間在雞.兔之年。春.冬之季。老婦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再婚。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吃公家飯最好,為官清廉.空手得財,不宜出資.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262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你目前在工作或事業上有困頓的現象.對於收入並不滿意。不過請放心.只要不放棄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理想.持續加強你的專業.不久之後必有貴人來聘請你擔任要職.到時候你就能好好發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輝囉!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妳是個「進得廳堂.進得廚房」的賢內助.很顧家.已很尊重老公.在外面一律聽老公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的.自己不太會發表什麼意見.讓老公很有面子.此外.你也燒得一手好菜.不但能抓住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老公的胃.以抓住了老公的心.娶到你真是有福氣!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和重要人物交往.只需要寫寫卡片.送送小禮物.就可以把關係經營得非常好.不需要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砸大錢。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年少衣食艱難。後因努力讀書而高中有慶事。注意腸胃方面之事。上班最好。做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事業辛苦操勞。龍.牛.羊.狗年注意身體。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264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你的好運會一個接著一個而來.尤其是貴人和財氣。建議你不要碰投機的事.甚至連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期貨.股票都不要.否則很容易被套牢。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對於家庭來說，「富有」並非家財萬貫，更深層的意義在於夫婦同心、兄弟和睦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、父子相親，正所謂「家和萬事興」、「積善之家必有餘慶」善於治家，才能營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造一個精神、物質都富有的家庭喔!如果家庭失和，再多家產也會被敗光。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上下交心.合作大利。上位者禮賢下士.是為了解決難題或者增加生力軍；下位者的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考量.則是藉由對方的地位.名聲.讓自己跳脫現況或更上一層樓。各有所求亦各取所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需.彼此之間不講究繁文縟節.若能合作無間.必能順利解困.成就「雙贏」的局面。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財星高照,夫妻口角財星不來.父母子女合和而好養。子孝。財徐徐而來。不宜做股票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或賭,否則受困.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266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內心受困於複雜的情境,感覺上無法脫身,處於不安定的環境中,在此混亂時機,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無法突破時.請靜下心來思考受困的原因.等你釐清問題的前因後果.悟出背後的道理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後.再好好規劃行動方案.就能順利殺出重圍。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懂禮貌的人.知道什麼是體貼.對人就不會刻意刻薄寡恩.受藝術薰陶的人.不會做出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極端的行為.有誠信的人.自然能成為大家的精神領袖.有威嚴的人.不會亂開玩笑.該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認真處理的事情.絕不隨便.大家看在眼裡也就不敢敷衍。不論是經營公司或治家.以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上的態度都能防止脫軌失序.幸運也因此可長可久。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和對手競爭.如果只是為了賭一口氣.即使贏了.也無法長期保有戰果.對方一定不會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就此善罷甘休.因此陷入惡性的循環競爭。今天你贏.明天他勝.冤冤相報.永無寧日。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有對簿公堂的現象.得理不饒人.硬是要告到底.這樣做反而會招來禍患.是你的跑不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掉.不是你的即使強取豪奪.也無法長久擁有。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從事五金行業可成。做木火行業防受困。父母子女有傷剋。考試文章不實。舉動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艱難。事不單一。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勞心得財.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271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你雖然還沒有實際的行動.但是心裡已經啟動某種能量了。防第三者介入.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事情容易在「聯繫」方面出問題，要特別注意。最好先聯絡之後再前往，若不通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知就直接前往，會看到不該看的事，或被不好的事情拖累。做生意的人，在溝通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聯絡上一定要更謹慎，否則一旦「出鎚」，大家都會很難看，而變的滯礙難行。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平常沒什麼在聯絡的人，或是對方正在做什麼不可告人的事，如果你忽然去找他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，會讓自己陷入進退兩難的情況，挺尷尬的。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改革不是嘴巴上說說就能實現的.有理想.有抱負還不夠.還得要有足夠的資源.加上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適當的時機.才會成功。以目前這個階段看來.由於你對外的聯繫佈局還不是很完善.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天時.地利.人和都還沒有到位.既沒有權利.也沒有財務和人力資源.建議你先守住.不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要輕舉妄動。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交易非常有利。家長不寧。考試讀書拙。作事勞心勞力。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273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你是個人才.應該可以闖出一片天的.可惜卻選擇隨波逐流.甚至迷失了自己。君子愛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財.取之有道.千萬不要與小人交往.只看眼前.而放棄了自己的原則和理想。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回頭一見,後無支援者,不知如何是好,無所適從.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多注意排泄器官的問題。很重視金錢.但財庫不足.錢財總是留不住。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周圍都是小人物,無能為力的人,彼此都在怨天尤人,怨嘆.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感覺做什麼事都不對盤.原因是自己能力不足.識時務者為俊傑。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你遇到了一些志同道合但比你優秀的人.卻無法打入他們的圈子.或者是對方沒有感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應.而因此感到憂心。因為這些人喜歡聽好聽話.平常多講一些順從對方心意.或稱讚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對方的話.就會有結交的機會。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花費大而經常失財。經商易折本。娶妻.求愛難諧。僚友.部下難相處。破財在猴雞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之年或在秋季。可得土地財。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逢賭必輸.自找的.要小心!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支出難以控制.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275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覺得自己有在做事,而且很努力的在做,而且做得挺快樂的；但周邊的人都覺得你做的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不怎麼樣,其實是這個數字產生的結果.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美好的事務被一層層包裹在裡面.雖然沒有刻意流露於外表.卻已自然而然深入人心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。能有如此特別的天賦和才華.似乎是天命使然。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事情已經進行縕釀很長一段時間了,應該會有結果,但竟然還沒有看出成績.要立刻找出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原因,它的原因是外在的,而不是內在的.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目標不要訂太高.難以達成目標.等於沒有目標.只是徒增挫折而以；最好是在你能力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範圍內能輕鬆達成的.做起來愉快又有成就感.慢慢累積起來.收穫也是很可觀的喔!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其實你不太適合「坐大位」。如果已經坐了大位.請盡量低調行事.否則樹大招風.就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會變成別人對付的目標。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花費大。重友而輕財。雞.猴之年防失。25.27.31.39防失財。16.17.18考運好。不宜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賭。作生意須注意。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282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和重要人物交往.只需要寫寫卡片.送送小禮物.就可以把關係經營得非常好.不需要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砸大錢。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你努力工作是為了一份使命感.而非只是未了能夠三餐溫飽。你會有一個很不錯的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工作環境.讓你沒有後顧之憂.可以為了你的使命全心投入,但總想更上層樓.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你目前在工作或事業上有困頓的現象.對於收入並不滿意。不過請放心.只要不放棄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理想.持續加強你的專業.不久之後必有貴人來聘請你擔任要職.到時候你就能好好發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輝囉!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書運有。考運好。財運有。但須防小人。時間在28.34.40.46。得財在29.30.35.36.41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.42。男性早婚。28.34需注意婚姻問題。女性29.35歲時注意。19.20.21書運考試運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好。31.32.33升級。37.38.39升級。做生意利少。25.26.27.28.31.32.33.34利少而勞。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為官高升。蛇年。為官41歲須注意官司。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身體注意大腸。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賺公家財,空手得財,不宜出資.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284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你剛好抓到一個好時機.可以接近上位者.並且聚集了一群人為其效命.讓上位者龍心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大悅.而獲得豐厚的報酬。能掌握資源.時機是你的本事.但是在道義方面可能就說不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太過去了。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才華和實力已形成,本身個性隨和.品德高尚.你會在偶然的機緣下得到立足之地.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只要你想要做的工作,你必然如願.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本身比較沒有意見,內部的人也強不到哪裡去.想要與有魄力.有執行力的人合作.只有向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外部去尋求了。如果你找到這樣的人才.除了要很尊重他之外.也要拿捏好相處的分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際。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財氣有而貴不足。子孫離鄉或忤逆。32歲注意身體。男助妻。27.36注意官司。女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性掌夫權。早婚。29.36歲有變化。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財有,不利考運為官.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286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為了東山再起.你忍辱負重.去找以前的部屬.以過往的交情或事蹟.動之以情.希望對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方能助你一臂之力。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在工作或事業方面.已經到達巔峰了.可以在進步的空間有限。雖然如此.做事仍要有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計畫.才不會自亂陣腳。富貴如浮雲.隨著人生的起落而變化.懂得把握時勢創造財富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固然難能可貴.而知道盛極必衰而能安然退守.更是一種智慧。店面櫥窗裡的產品擺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設要經常更換.時時有讓人耳目一新的感覺.生意才會更好喔!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先苦後甘.否極泰來.漸入佳境。人生沒有永遠的低潮.也沒有持續的好運.目前最差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的階段以經過去了.美好的未來正在對你招手.可喜可賀!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年少讀書運好。中年官運起。上班有地位。步步高升。做生意辛勞少利。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312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善於理財.累積了可觀的財富.只要不貪非分之財.不走偏門.財產就能常保豐盈。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你的心思周延.有領袖魅力.該防的會防.大家對你既尊敬又信任.再加上可以得到貴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人的幫助.想害你的小人對你一點辦法都沒有。你的心念純正.做人做事有分寸.再加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上思慮周密.又有許多支持你的人.就算碰到危機.也是有機無險.可以安然度過。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進行中有溝通問題。不宜在夜晚談業務,它會產生爭鬥.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金錢花費大。不學好。財氣有。24歲或32歲娶妻。翁姑不合。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要富需去他鄉。22歲嫁。否則待28歲。23.29歲得子。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314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你的能力.聲勢都很強.不需要刻意表現得太強勢.別人一看就知道了。你能客觀分析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時機.環境…等現況。知道自己的成就已經到達頂點.接著會慢慢走下坡.已經有豁達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的心理準備。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感覺上後無支援者,不知如何是好,坐立難安.錢財失去了才後悔.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健康方面.要特別注意臀部.股溝.可能會有生殖或排泄系統方面的毛病。另外.你有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恃才傲物的傾向.別人講的話都聽不進去.或者沒有聽懂忠言的弦外之音。你自視甚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高.也蠻鐵齒的.有些道理並不是「不懂」.而是「不信」或「不能接受。」人家勸你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的好話你不聽.不然就是聽了.卻不相信。作人還是不要太鐵齒.忠言雖然逆耳.但總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是為你好才講的.多少捧個場聽一聽.或許可以因此避掉許多災禍呢!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你是個很有先見之明的人.總是有辦法預防不好的事情發生.或者能在問題才剛剛開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使顯現的時候.就四兩撥千金地解決掉了。做起事來事半功倍.當然也就比一般人容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易成功了。聰明如你.可以不必讓上司破壞形象.也免除了下屬時時刻刻擔心遭受責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罰的心理壓力.事情照樣做的有聲有色.可喜可賀!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朋友多情義。然需注意因財害義。重友輕妻。時間在蛇.馬之年。男人容易受制於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三十幾歲之女人。要富需離鄉。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316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不如願的事情已經發生了.想要改善卻使不上什麼力.若已求助無門.請求助於天.「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盡人事」之後.請以虔誠的心祈求上天的庇祐.以謙卑的態度「聽天命」。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當權之時.一呼百諾.呼風喚雨好不威風.如今時勢已過.眾人各擁其主.各立山頭.分崩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離析。任憑你在怎麼呼求.也沒有人理會.而且權位恐將不保。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因為承受苦難而磨鍊了心志.明白前方的道路不好走.所以不會任性貿然前進.也因此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不讓自己陷入進退兩難的窘境。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考運有。必吃公家飯。官運旺。唯需注意氣管方面之毛病。做生意有競爭而輕財。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不宜賭。賭必輸。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壞事必然發生,或已發生,難以為救.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321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有遺失車子.財物.或者老婆離家出走的現象.不必去追.自然能尋回。有不良份子來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找碴.避不見面反而更麻煩。失去的就失去了.是你的跑不掉.屬於你的終究還是會失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而復得.或者.上天會用另一種形式來補償你。如果有人要離開.也無須強留。彩外.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亂世多小人.來者不善.要防備一下。你現在有施展不開.綁手綁腳的感覺.做什麼事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好像都不是很順.其實解決問題最有效的方法.就是不要逃避.鼓起勇氣去面對。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現階段適合守成.所有前進的計畫都先暫停.先回過頭把原本開做好的事都做好.等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待有利的時機再出手.對你並不會造成損失。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你或許很納悶.為什麼越想做出成績.事情就越不順。說穿了就是你目前的實力還不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夠.也沒什麼地位.人微輕言.硬ㄍㄧㄥ去做.當然不容易成功囉!現階段最要緊的就是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客觀評估自己的實力.如果逞強去做實力達不到的事.將會因為後繼無力而失敗。目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前大顯身手的時機還沒到.忍耐一下囉!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求官得高職。求子不得。求財勞心。問事.有心不成.無心有。不追逐而自還。父子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間不睦。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只能守成,一談戀愛就吵架.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323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所處的現狀拖拖拉拉,無法進行,在原地踏步,心裡一把火氣就上來了.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被人撞見和不正當的人在一起.或者跟別人一起從事和自己不相稱的行業.這些人是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想搭你的順風車.而你卻要冒著被人誤解的危險。所幸你會回頭和正當的人合作.事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情還是會有好結果。想跟自己喜歡的人合作.或想要跟心儀的對象結合.卻半路殺出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程咬金.死纏爛打.壞了你的大事.事情也變得拖拖拉拉.讓對方非常生氣。理想中的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合作關係雖然在剛開始的時候遇到麻煩.不過最後終究是能如願的。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天下本無事.現在卻用了不該用的人.做了錯誤的決策.公司內部沒有好好管理就算了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.還勞民傷財去做一些效益不大的事.實在不是明智之舉.如果以上所提到的事情尚未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發生.請三思.否則將會走上險路.而且會被困住蠻久的。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有好處不會自己獨享.想要出錢出力共襄盛舉卻被小人陷害.有志難伸。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朋友有助.講義氣。得財卻反覆.須與人分財方可得。花費大。夫妻男女不睦。個性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進攻性強.但須注意後方助力到了沒有。注意牛.龍.羊.狗年有失。妻必生重病。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支出難以控制.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325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老闆是個格局大、謙虛，而且非常禮賢下士的人，部屬自然願意與之交心，願意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為公司付出，上上下下的互動良好，合作無間，做是自然容易成功。遇到這樣世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間少有的好老闆，就別再猶豫了，前去為他效命，必然有值得熱烈慶祝的好事會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發生。當老闆或主管的人，非常尊重人才，一拍即合，相互分工，形成完整的工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作團隊，將有值得慶賀的好事降臨。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創業維艱.守成更難.即使已經功成名就.也不宜留於奢侈。能省則省.不需要跟別人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比較.別人鋪張浪費擺排場是別人家的事.拜拜祭祀只要有誠心.即使只是薄禮.上天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一樣會賜福.而且會因為你懂得節制而賜與更大的福氣。相反地.如果不懂得節約.福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氣一下就會被用完的。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你手上握有資源，會有強力的後台金錢支援,又有不錯的人才來幫忙,讓你有成就,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但是你也是要讓下面的人有所成就.如此不愧受人之助.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兄弟朋友間有恩義。輕財仗義。做生意在牛.龍.羊.狗年及1.4.7.10月有失。不宜賭。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經商利少。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332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你的心念純正.做人做事有分寸.再加上思慮周密.能保持警戒.朋友.眼線又多.即使有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人在打你的歪主意.也很難得逞。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有再婚的現象.是「男大女小」的組合.而且男方年紀比女方大很多。老來得子的機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會頗大。若年紀懸殊.婚後易有第三者介入的情況。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善於理財.累積了可觀的財富.只要不貪非分之財.不走偏門.財產就能常保豐盈。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蛇年引出男友。牛年卻有引出男女反背。個性毛躁.火旺之故。為子女勞神。注意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脾胃方面之毛病。做生意利少。女性有重婚之象。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財有,考運不好.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334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有突發事件讓彼此（上下）不相容.前火未熄.後火又起.難免被這些亂糟糟的事情搞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得疲於奔命.脫離苦海的方法很多.最快的是「放棄」。有「捨」財有「得」.放棄的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背後其實是另一個新的開始。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非常辛苦,勞神,一樣事情還沒處理完,又有另外一件事讓你處理,忙得沒完沒了.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你很懂得經營自己.不斷地培養實力.累積資源和人脈.在人.事.物各方面.都有扎根很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深.基礎厚實的現象。公司還能穩定運作.事因為基層人員素質還不錯.儘管老闆或主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管不是聰明能幹的人.不過員工倒是很有實力與擔當。但「上虛下實」畢竟不是長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遠之計.高階主管可要加油了。而另一種「上虛下實」的情況是:上級的薪資不如下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級.不宜再為下級加薪。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儀表出眾.學養深厚.但這樣的優勢並無法讓工作或感情一帆風順.會先與心儀的人合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作或相戀.但中間會遇到阻格.經過一些曲折之後.才能再續前緣。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個性急躁。有恩必報.有仇必還。用財買官。女性幫夫。自身省。男性注意官司.笑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裡藏刀。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財有,宜考商.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336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　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想要有效制伏搞破壞的小團體.找帶頭作亂的人開刀.殺雞儆猴就可以了。對於那些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跟隨的人.不妨往開一面。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你做起事情來很拼喔!不論自己能力是否足夠.總是一副赴湯蹈火.在所不辭的樣子。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小心別中了「激將法」變成慷慨赴義的烈士。行動之前.請客觀評估自己的實力.否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則將如同「螳臂擋車」後果不堪設想。雖然有時候壯烈成仁是因為「義」無反顧.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但或許還有其他更好的辦法.所以還是想清楚之再決定會比較好。知道自己實力還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不夠.就不要硬拼.否則只是白白犧牲.又是何苦?即使在道義上必須有所行動.也必須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考慮到後果。勇氣十足.為了正義或救人.不惜冒險犯難.可惜能力不足.有勇無謀不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但成不了事.就不了人.還會讓自己白白犧牲.不可不慎。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當年呼風喚雨.盛極一時的光景.已經成為歷史。過去的豪宅大院.如今已是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雜草叢生.荒涼寂寥的破落建築。無人聞問.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火氣旺。必有爭戰。直至小人格面。交友注意.朋友小人多。不宜作保。合作.夫妻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不睦。有助於子女。花費大。蛇.豬之年須防小人.生離死別.中年失偶。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逢賭必輸.自找的.要小心!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341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做任何事開始的時候,都是綁手綁腳的,難以進行.做事情容易出錯,容易被上級抓包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受到處罰。或者每當想做什麼事情的時候.一開始總是會被身邊的人制止.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雖然很煩.不過倒是在無形中減少你做錯事的機會.反而是一種福氣。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被懲處是提供你反省的機會.否則你會越陷越深.到最後無法自拔就沒救了。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你現在並不是擔任主事.若主動出擊.將會發現困難重重.最後無功而返。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在你返回之後.將有智者對你贊譽有加.成功仍須等待。要重複的進攻或拜訪.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你非常有上進心.凡事盡力或不會汲汲營營.以優雅從容的態度去生活.就不會失去自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我。無官無事一身輕.以你的實力要應付目前的工作.可說是遊刃有餘。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做生意雖勞苦.但交易有利。嘉內與長輩不合。讀書學商可成。鼠.豬之年子運差。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生子初年難帶。虎兔之年若不傷妻也傷財。宜從事農.工.商。考試運在12.15.18.21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歲。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343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對於累積已久的複雜問題.一時之間很難處理。感情方面.有「剪不斷.理還亂」的現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像。雖然你一心想著把工作做好.不過目前卻會被一些陳年的「玄案」.或者長久以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來一直無法被解決的瑣事所干擾。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如果你是做生意,必然存了很多的成年舊貨,賣不出去,變成癈物,欲哭無淚.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遇到困難時.向外求是沒用的.建議你反過來向自己人求助.當他們被你的誠意打動時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.有錢的會出錢.有力的會出力.不但解決你的困難.還能幫助你有所成就.有自己人相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挺.何必再去求外人呢?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好比生命走到了「夕陽無限好」的階段.能樂天知命.安心.自在地過日子.是智慧.也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是幸福。人生的高低起伏都是很自然的.實在沒有必要因此而悲傷.消極度日.保持樂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觀和正念.日子一樣可以過得很好。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妻財有雙。早婚。夫妻不睦。女性不利。好財不好學。或喜佛道而不憂貧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。注意虎.兔之年.失妻財。不宜合作.作保。注意吃東西中毒。宜從事農.工.商。考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試運在12.15.18.21歲。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345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你會有很多的存貨跟產品留存,這會讓你增值,越放越值錢.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你在處理事情的時候.是以「情.理.法」為原則.雖然會講情面.卻不會不分是非.縱容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違法的人。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再往前走.一定會碰到困難.必須上下一心.共體時艱.唯有結合彼此的力量才能度過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難關。你的才能品德足以號召各路英雄前來幫忙。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莫名奇妙的流言不絕於耳.或者別人把不關你的事推到你頭上來.正面反擊對你反而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不利.不需多做解釋.流言自然會慢慢平息。生病請找專業醫師看診.亂吃藥或偏方.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只會讓你的健康雪上加霜。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女性助夫。對男性來說.受不了女性的言語。女性翁姑不合.最好分開住。與人生意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合作須注意虎兔之年有失。平常失在春季。宜從事農.工.商。考試運在12.15.18.21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歲。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財有,會幫女人.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352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你是個忠於自我的人.對於人.事.物總是擇善固執.不會隨波逐流.更不會隨人起舞。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你要學習放下心中的擔憂.讓正面的能量更集中。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你的心思周延.有領袖魅力.該防的會防.大家對你既尊敬又信任.再加上可以得到貴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人的幫助.想害你的小人對你一點辦法都沒有。你的心念純正.做人做事有分寸.再加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上思慮周密.又有許多支持你的人.就算碰到危機.也是有機無險.可以安然度過。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以誠信對待員工.不壓榨員工的人.員工自然不會耍詐或被競爭對手收買.也不會盜取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公司資源。你的子女都很孝順.你也不吝於把錢花在子女的身上。你的屬下滿挺你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的.不會做什麼小動作來傷害你。買房子請量力而為。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學識有。官運有。唯防朋友詐。朋友反背不合。身體注意脾胃。行事笑裡藏刀。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作生意有阻。上班最好。受阻在豬.馬之年。疾病纏身。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宰相肚裡能撐船.得公家財,空手得財,不宜出資.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354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因為私心的關係.你將事情交付給無法勝任其職務的人.紙包不住火.如今已出現敗倒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的情況.事情推展不順.是因為你無法接受忠言逆耳.或者壓根不相信別人給你的建議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健康方面.要特別注意臀部.股溝.可能會有生殖或排泄系統方面的毛病。另外.你有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恃才傲物的傾向.別人講的話都聽不進去.或者沒有聽懂忠言的弦外之音。你自視甚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高.也蠻鐵齒的.有些道理並不是「不懂」.而是「不信」或「不能接受。」人家勸你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的好話你不聽.不然就是聽了.卻不相信。作人還是不要太鐵齒.忠言雖然逆耳.但總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是為你好才講的.多少捧個場聽一聽.或許可以因此避掉許多災禍呢!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問題已經發展到「火燒屁股」的緊要關頭了.你卻還是不溫不火.一副「把大事當小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事.把小事當沒事」的態度。如果不趕快轉換心態或做法.問題不但不會自己消失.還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會把你搞得很狼狽。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身有帶疾。飲食須注意。行事宜守舊。好才不好學。讀商可解。好交女友。與翁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姑不睦.宜分住。男中年失婚.破財。考試運在12.18歲。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財有,不利考運.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356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不論人.事.物都有中看不中用的現象。表面上風光美好.實際上沒有內涵.或者沒什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麼效用。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當權之時.一呼百諾.呼風喚雨好不威風.如今時勢已過.眾人各擁其主.各立山頭.分崩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離析。任憑你在怎麼呼求.也沒有人理會.而且權位恐將不保。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當老闆或主管的人.應該以大局為重.建立完善的制度.讓員工依照合理的遊戲規則做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事.如果都依照自己的喜好朝令夕改.一下子這樣一下子那樣.只會讓員工無所適從.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亂成一團.對大家都沒有好處。想要永續經營.就要把人為因素的負面影響降到最低.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依照完善的制度來運作.才能留住人才.長治久安喔!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兄友反背。身帶疾。做生意利少。有憂可散。此數學商可。中年失妻。考運在12.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13.18.19歲。女性早結交男性.男早結交女友。生離死別。壯老年人不可用。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得財難留,支出多.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361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你或許很納悶.為什麼越想做出成績.事情就越不順。說穿了就是你目前的實力還不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夠.也沒什麼地位.人微輕言.硬ㄍㄧㄥ去做.當然不容易成功囉!現階段最要緊的就是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客觀評估自己的實力.如果逞強去做實力達不到的事.將會因為後繼無力而失敗。目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前大顯身手的時機還沒到.忍耐一下囉!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現階段適合守成.所有前進的計畫都先暫停.先回過頭把原本開做好的事都做好.等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待有利的時機再出手.對你並不會造成損失。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有遺失車子.財物.或者老婆離家出走的現象.不必去追.自然能尋回。有不良份子來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找碴.避不見面反而更麻煩。失去的就失去了.是你的跑不掉.屬於你的終究還是會失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而復得.或者.上天會用另一種形式來補償你。如果有人要離開.也無須強留。彩外.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亂世多小人.來者不善.要防備一下。你現在有施展不開.綁手綁腳的感覺.做什麼事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好像都不是很順.其實解決問題最有效的方法.就是不要逃避.鼓起勇氣去面對。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男女間一談感情.就起口角。男性中年失婚。育兒之勞難免.年少時少乳。學歷到專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科而已.可至18歲。可安享。做生意利少。言行需婉轉.做事需量力。考試運在17歲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363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遇到了困難請找人幫忙.不要硬撐。一來是實力還不夠.二來世不知道後面會如何發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展.單打獨鬥太辛苦了.而且還有可能會迷失方向.找個品德.能力都可以信賴的人支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援你.引導你.要走出困境就容易多了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天下本無事.現在卻用了不該用的人.做了錯誤的決策.公司內部沒有好好管理就算了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.還勞民傷財去做一些效益不大的事.實在不是明智之舉.如果以上所提到的事情尚未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發生.請三思.否則將會走上險路.而且會被困住蠻久的。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欲速則不達.急事要緩辦。煮菜時火太大會把水燒乾.做事情若沒有深謀遠慮救急急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忙忙動手.失敗的機率蠻高的。凡事都需要時間累積.沈住氣.規劃完善之後再循序漸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進去做.就會有美好的結果。有時候太急於表現.事情反而會砸鍋。你不是沒有實力.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學識.才能也普遍獲得認同.但必須細火慢燉.在適當的機會才展露出來。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朋友有詐。注意心臟與血管方面之問題。不宜經商。賭必破財。生意利少.折本。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時間在蛇.馬之年或在夏季。事業想成功,必須三年才成.然疲憊身體出狀況了。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娶妻失財.有傷剋。做事不可過猶不及。考試運在17歲。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逢賭必輸.自找的.要小心!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財難留,支出不好控制.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365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你本來就是個正派的人.做事誠懇.講道理.謙虛.有修養.自然能吸引跟你特質很接近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的人來幫你.一起為美好的未來打拼。你的這些特質.讓你自然而然發出無可言喻的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個人魅力.喜歡你的人多.很多事情在推動的時候也就順利多了.好人有好運.只要不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偏離正道.好運就會一直跟著你!你身邊都是有德行.有能力的人.能感應到他們.並且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得到他們的幫助.表示你也是有德之人.若能虛心求教於他們.你就更是個有福之人了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。以誠待人.禮賢下士.不但不會減損你個人的光輝.相反地.會因為得到各種人才的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協助而大放光芒。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創業維艱.守成更難.即使已經功成名就.也不宜留於奢侈。能省則省.不需要跟別人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比較.別人鋪張浪費擺排場是別人家的事.拜拜祭祀只要有誠心.即使只是薄禮.上天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一樣會賜福.而且會因為你懂得節制而賜與更大的福氣。相反地.如果不懂得節約.福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氣一下就會被用完的。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立場保持中立.講出來的話就不偏不倚.為人正直.判斷事情就合情合理。你就是有辦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法把不公平的事「喬」到公平。如果你現在正在打官司.或者事業上正遭遇激烈的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競爭.只要在「理」字上站得住腳.就能得到貴人的幫助。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生子好養。身心康泰。婚姻美滿。唯官不起。虎.兔之年不利子女。考試運在17歲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財有,不利考試.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372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以誠信對待員工.不壓榨員工的人.員工自然不會耍詐或被競爭對手收買.也不會盜取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公司資源。你的子女都很孝順.你也不吝於把錢花在子女的身上。你的屬下滿挺你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的.不會做什麼小動作來傷害你。買房子請量力而為。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有再婚的現象.是「男大女小」的組合.而且男方年紀比女方大很多。老來得子的機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會頗大。若年紀懸殊.婚後易有第三者介入的情況。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你是個忠於自我的人.對於人.事.物總是擇善固執.不會隨波逐流.更不會隨人起舞。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你要學習放下心中的擔憂.讓正面的能量更集中。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老來孤單。中年生病難醫.為子勞.子亦孝.有成就。不宜經商.少利。讀書平平。蛇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.馬年破財傷妻。必學商。兄友有情義。妯娌不合。少小缺乳。虎.兔之年注意腸胃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。中年失婚。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錢財花在子女身上,支出難以控制.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374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你即時找到了一個棲身之處.也得到報酬和庇護.但由於所託非人.你心裡不是很痛快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.目前這個決定只是權宜之計罷了。你對於目前這個職位的薪資及所擁有的權利不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是很滿意.以你的能力和企圖心.沒有決策權這件事.讓你滿困擾的。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你很懂得經營自己.不斷地培養實力.累積資源和人脈.在人.事.物各方面.都有扎根很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深.基礎厚實的現象。公司還能穩定運作.事因為基層人員素質還不錯.儘管老闆或主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管不是聰明能幹的人.不過員工倒是很有實力與擔當。但「上虛下實」畢竟不是長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遠之計.高階主管可要加油了。而另一種「上虛下實」的情況是:上級的薪資不如下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級.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不論是人.事.物都已無法掌握.事情有終止的現象。大環境不好讓你不得不把事業終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止掉.挺無奈的。如果是開公司的,它必然會關門的.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老來孤單,男弱女強。可得其財.但與想像有差.內心不快。學識有但不足。財有而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無官貴。學商最利。三年必有一止.然後在重來。少小缺乳。虎.兔之年注意腸胃。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財有難留.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376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開始的時候合作愉快,隨即產生了損失,欲哭無淚.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得罪了合作夥伴或部屬.導致眾叛親離.當初愉快的合作.搞到最後讓自己沒有容身之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處就算了.就連身上的積蓄也都保不住。問題出在資產無人看守管理.因為得罪了人.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所以就算有人知道內幕.也不會告訴你.或者不去指認作怪的人。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你做起事情來很拼喔!不論自己能力是否足夠.總是一副赴湯蹈火.在所不辭的樣子。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小心別中了「激將法」變成慷慨赴義的烈士。行動之前.請客觀評估自己的實力.否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則將如同「螳臂擋車」後果不堪設想。雖然有時候壯烈成仁是因為「義」無反顧.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但或許還有其他更好的辦法.所以還是想清楚之再決定會比較好。知道自己實力還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不夠.就不要硬拼.否則只是白白犧牲.又是何苦?即使在道義上必須有所行動.也必須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考慮到後果。勇氣十足.為了正義或救人.不惜冒險犯難.可惜能力不足.有勇無謀不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但成不了事.就不了人.還會讓自己白白犧牲.不可不慎。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你的理想性太高.難免曲高和寡.找不到知音。強迫人家認同你的理念.只會引起不必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要的麻煩。物極必反.可以意氣風發.但不要得意忘形.否則容易招致禍患。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老來孤單.中年喪偶。火氣特大.大到想把房子燒掉。兄友合和.因義而財去.不宜作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保。先得後失.先笑後號。蛇.馬之年有失.少小缺乳。虎.兔之年注意腸胃。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生離死別。壯老年人不可用。夫妻必有人生重病.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無財利.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381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你非常有上進心.凡事盡力或不會汲汲營營.以優雅從容的態度去生活.就不會失去自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我。無官無事一身輕.以你的實力要應付目前的工作.可說是遊刃有餘。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如果現在正在創業的話,業務上若主動出擊.將會發現困難重重.最後無功而返。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在你返回之後.將有智者對你贊譽有加.因此必須重複的拜訪,成功仍須等待。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做任何事開始的時候,都是綁手綁腳的,難以進行.做事情容易出錯,容易被上級抓包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受到處罰。或者每當想做什麼事情的時候.一開始總是會被身邊的人制止.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被懲處是提供你反省的機會.否則你會越陷越深.到最後無法自拔就沒救了。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學識.技能高。考試運好。聰明.思路順.有文章。為做事初期有阻。上班最好。做生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意以技能為佳。否則辛勞方有得。做飲食.植物類生意不成。勞力重。辛勤勞碌。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為房屋(貸款)而勞。子女難帶。15.16.17.18有考運。20歲考運不好。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得財辛勞.管孩子蠻嚴厲的.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383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大家終於肯相信你.而允許你去做某些事情了。如果還沒有得大家的信任.就代表你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的形象需要做些調整.才能讓大家相信你的承諾.而願意同心協力幫忙你。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遇到困難時.向外求是沒用的.建議你反過來向自己人求助.當他們被你的誠意打動時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.有錢的會出錢.有力的會出力.不但解決你的困難.還能幫助你有所成就.有自己人相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挺.何必再去求外人呢?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身為主管的人.即使能力很強.自視甚高.也不宜對部屬過於嚴苛.頤指氣使的結果很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可能是眾叛親離。水能載舟.亦能覆舟.人不是事物.管理的時候必須保留彈性。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面對世代差異.對待屬下不要太嚴苛.除了要多包容之外.自己也要多注意言行.才不會屬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下無所適從.離心離德。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財來過手而已.或財需與人分。子女難帶。男性與女友或妻有衝動。為財而不安。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作生意不宜與他人合作。不宜交心。在牛.龍.羊.狗年必有失。女性下半身不順。男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性血液方面之毛病。15.16.17.18有考運。20歲考運不好。付出.付出.再付出。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385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得與失.你不會很計較.心裡沒有負擔.做什麼事都吉利。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再往前走.一定會碰到難關.必須上下一心.共體時艱.唯有結合彼此的力量才能度過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難關。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你的才能品德足以號召各路英雄前來幫忙。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在上位者只是靠部屬擁護而水漲船高.但實際上並沒有很穩固的實力與資源.心理一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直覺的不安.底下的人也都心知肚明.雖然如此.仍然是為高權重。目前還沒進入太平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盛事.雖然表現上還過得去.但負面的事物並未消失.只是隱藏在你看不見的地方.而且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真正的大將也還沒出現.所以還是不能鬆懈.必須戰戰兢兢.否則之前好不容易打拼出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來的成績.就有全盤瓦解的危險。心不能高過你的能力,住家不能住太高.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學識.技能高。子女難帶。上班最好。作生意以技能取勝.否則勞碌。15.16.17.18有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考運。20歲考運不好。可得中年女人之助。勿想得失.去做就好。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得財辛勞,支出不可超過你的能力,會出事.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411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你是個有能力.有原則的人.但一開始行動就會踢到鐡板,阻礙重重..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而會選擇暫時呈「隱居狀態」默默充電.等待機會。這樣的選擇雖然有點悶.不過畢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竟是守住自己的原則.因為問心無愧.所以不會有什麼災禍。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在行事之前.心裡已經有數.知道自己的地位不夠高.又沒有支援.基本上勝算不大。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但個性比較激進.所以還是逞強硬ㄍㄧㄥ.有點自討苦吃的感覺。外柔而內剛。任何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事會不協調。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有如太急切的求成,是不會成功的.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就像兩性關係上.第一次見面.還沒有深入交往.彼此在感情上.思想上都尚未契合.男方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就有非分之想.或者.女方就想要求名貴的珠寶首飾。基本上.實在是「想太多」.不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是應得的.即使強求也無法得到。用後半年至一年父母有災發生。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西元見0.1及猴.雞之年有阻。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得財有衝突.沒有默契.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413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意氣用事.耍狠硬拼不是解決問題的辦法.有時候反而會讓自己陷入難以脫身的窘境.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甚至讓自己受傷。即使是為了伸張正義.也不能如此有勇無謀。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因為你的衝動,反而被他人所利用,這些小人非常的強勢,你一定要沉的住氣.仔細觀察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情勢的變化.就能找到有利的機會跳脫現況.假以時日.你在「非常時期」的所作所為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就會被諒解。雖然你的內心日日夜夜都能保持在警戒狀態.但完成任務的方法很多.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並不需要委屈自己去取悅別人。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你不是沒有原則的人.卻習慣以美好的外在條件.或講一些好聽話來取悅別人.這樣做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是吉是凶.是個未知數。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財星不來。家用不足。財來只過手。龍.牛.狗.羊年剋妻。兄弟朋友間無法交心。兔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龍之年必有失。中年有剋。年少騎車須注意.有交通安全的問題。注意溝通問題。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12.14.18.20歲考運好。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415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還沒達到目標.大家就已經放棄了.而你自己也沒有繼續下去的意願。無功而返.雖然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很可惜.但是相對的也沒有浪費太多資源.所以談不上什麼損失。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斬草除根要有決心.不要受感情的牽絆.而讓問題像「春風吹又生」的雜草一般.遲遲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無法解決。既然下定決心要處理掉某些事情.就要做的徹底.斬草不但要除根.還要堅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壁清野.不要因為私情而手軟.讓問題有死灰復燃的機會。如果因為一時心軟而沒有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處理乾淨.日後一定會被拖累。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努力之人.唯溝通是最大問題。詞不達意,產生男女協調有問題.衣食財氣不缺。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牛.龍.羊.狗之年失財。交友不利。12.14.18.20歲考運好。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財運有,考試有阻礙,讀商最好.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422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女人只能在背後默默的幫助男人,無法走出枱面,但也無法分開.只好睜一隻眼閉一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隻眼。家裡的事.睜一隻眼閉一隻眼就好.與其什麼事都看不順眼.不如轉化意念.以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喜樂的心情去面對。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你和顏悅色的表達方式.讓人如沐春風。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曾經失去非常重要的隨身之物.使得你現在寸步難行。不過隨著環境和時間的變化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推移.只要你懂得變通.就能創造對自己有利的局面。之前損失的金錢會再度回流。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有嚴重的突發事件.這個無妄之災會讓你損失巨額金錢。建議你不要掙扎.趕快丟下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爛攤子.遠走他鄉去避風頭.迴避的時間短則七年.長則七年.最後還是會「千金散盡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還復來」的。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好奢不好學。18歲考試難如意。考商可。與父母不合。翁姑不睦。猴.雞之年破財.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傷身。為官者會因財致災。眼光須放遠或注意近視眼。女性早交男友。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從事金融業跟建築業會有很大的損失.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424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做任何事開始實行的時候,必定會產生拖延.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有拖延或過期的現象發生。或許是過了適婚或生育年齡.或許是該進來的錢.要過一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陣子才能進來.或許是該出的貨因為某些因素延誤了……總之.事情還會再拖延.必須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耐心等待解套的時機到來。很多事還需要等待.等時機成熟就能如願。未婚的熟女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並不是條件不好.只是婚緣未到而已.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你的內心惶惑不安.老是擔心會大難臨頭.整天處於備戰狀態.心理壓力大到讓你吃不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下.睡不著.連華麗的衣服都不會想要穿。惶惶不可終日.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你的人際關係超好.親朋好友相處愉快.沒什麼大問題。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然子女防有災病。學問好。官運有.但豬.鼠之年官運受制。自身有事業。蛇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.馬年有阻或在夏季。讀書運有.僅18.24歲讀起來不順。女性早交男友。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賺公家財,空手得財,不宜出資.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426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目前看來在很多方面都有「外強中乾」的現象.雖然外表看起來滿好的.但內部卻是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空的.虛的。雖有家宅.但家人離散或感情不好.公司門面看似輝煌.但營運與財物早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就出問題了；公司幹部很會喊口號.卻沒有足夠的專業能力回應市場的需求；不是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有夫妻之名.無夫妻之實.就是有夫妻之實卻沒有子嗣。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環境或事情看起來很單純.似乎沒什麼問題.其實不然.越是平靜無波的水面.底下的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水越深.越有滅頂的危險。不要低估危機而掉以輕心.如果不提高警覺而冒險行事.後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果將不堪設想。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疑心病滿重的.總是想太多.導致身邊的人一個一個遠離.頗為孤獨。整天疑神疑鬼.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判斷力直線下降.一下子懷疑別人想造反.看看又不像要造反的樣子；一下子想要懲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處某人.看看又覺得它是無辜的……。想要跟別人合作無間.疑心病非治不可。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男女雙方互有好感.但女方對男方的人品和交友還無法馬上信任經過一段時間的觀察之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後.確定男方是可以交往的.才決定在一起。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431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在事業上會遇到願意支持你.資助你的好老闆.他會幫你賺大錢.但是因為他的資源比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較多.或者能力比較強.所以你必須配合他才行。只要守好妳們的主從關係.就會合作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的很愉快。得意時不可忘形.事業越是成功興旺.就越要小心經營。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凡事小心謹慎一點準沒錯。不管做什麼事.都要有把握才去做.否則寧願不要做；話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要說出口之前.先讓大腦過濾一下.否則寧願不要說。凡事不要太直接.做人.做事.講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話各方面.要懂得修飾包裝.先讓別人容易接受.事情才會進行的比較順利。說話.做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事也要有憑有據.不可無中生有；另外.有些事不適合直來直往.稍微「包裝」一下.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技巧性的表達或呈現出來.效果會更好。你不論做什麼事都很謹慎.會仔細思考之後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再行動.因此失敗的機率還蠻小的。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即使能力很強.也不宜擔任主事者.以輔助配合的角色來協助主事者.反而比較好。做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事不要貪大.貪多.把小事做好.累積起來的成就也是非常大的。越厲害的人越要懂得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收斂.才不會造成別人的威脅.位自己招惹麻煩。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任何是不能好高騖遠,要一步一腳印,否則失敗的機率很大.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學識早.但官運不起.尤其在虎.兔之年.有退休之象。此為消災解難之吉數。看病找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不出毛病。財氣有.衣食足.子女孝順。女性掌大權。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財有,考運無.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433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鼎力相助的人離開了,老闆或主管非明智之人.個性柔弱.耳根子軟.長常會大才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小用.做起事來就像無頭蒼蠅.忙得天昏地暗卻搞不清楚目標和方向.或者召令夕改.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半途而廢.實在沒辦法成就什麼大事業。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基礎不穩或扎根不深.凡事都需要時間累積.太急著出頭反而容易垮台。不宜有大動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作.否則會一下子就垮掉了。老板或主管的能力很強.但是基層人員卻不堪用.如果不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趕快調整人力策略.強化員工的素質.就會像一座頭重腳輕的金字塔.遲早會崩塌。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公司內部必有叛徒,內奸會挪用公款,要防之又防.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有「置之死地而後生」的現象.成敗之間的起伏震盪很大.如果能發奮圖強.炳且自覺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地改善負面的個性.自然可以起死回生。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最近是否總為錢煩惱?交女友總是沒有著落?或交女友總是須花錢?男女口角多。錢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有出難入。尤其在冬天或鼠.豬之年。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435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你能放下身段.主動去尋求優秀的人才來共襄盛舉.不斷地集結正向的能量.致使你的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個人聲望如日中天.只要不走偏.就能得到幸運之神的眷顧。如果遇到百年難得一見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的人才.就要趕快放下身段.請他來共襄盛舉。能得到優秀的人才的幫忙.不但品牌知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明度能大幅提升.而且捷報頻傳.可喜可賀。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女生容易梅開二度,如果能信任.尊重另一半.用溫柔的心.開放的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態度來經營感情.婚後的甜蜜幸福可以維持很久。不過由於男方年紀比較小.在性愛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方面的表現讓女方非常滿意.年紀比較小的不容易離婚.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你在你的專業領域裡頗具權威.並且順天應人.深某遠慮地推動開放改革.不但有遠景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.有策略.也有實際的執行計畫.只要一聲令下.就能全體動員.並且在改革成功之後.能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長久地實行下去。有能力作改革重整的動作.以新的.更完善的制度規章代替舊有的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.一切如新.是正向的改變。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學識.技能高。考運來了。為官高升。做事辛勤勞碌。為子女不得安逸。夫唱婦隨。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心性易更動。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462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公司重大危機才剛剛解除.心思純正的你.手上剛好握有某些權力.可以趁機逼退興風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作浪的小人.並且引進人格特質和專業能力都優秀的人才。有效利用「天時」和「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地利」.以「人和」開創新局。你有幾個可以發展的方向.或可以經營的事業.其中一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定有一個是最值得你投入的.靜下心來好好想一想.就會知道答案嚕!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男女之間經過幾次戀愛選擇後,會得到最好的結果。不論在感情上或事業上.你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都有去除負面影響的能力。受到重用與信任.有舉出錯枉之處的能力.讓無能力或行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為不良的成員離開而進用優秀的人才。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曾經失去非常重要的隨身之物.使得你現在寸步難行。不過隨著環境和時間的變化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推移.只要你懂得變通.就能創造對自己有利的局面。之前損失的金錢會再度回流。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黃色是你的吉色。讀書讀農.工.商可學有所用.否則其他部不易讀。官運有.也是在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專業方面的。女助夫。男求女。虎.兔之年或在春季有失。個性固執如石。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行事切勿守株待兔。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財氣有,讀商可成.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464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在此低潮之時.工作夥伴必須更加團結.一起分憂解勞.然而團隊之中.有君子也有小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人.如果不去除小人.「劣幣驅逐良幣」的效應一但發生.恐怕連君子都要離開了.因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此你必須慎謀明斷.盡快「清理門戶」空出位置讓更多有才德的人進來一起奮鬥才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是王道。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你的內心惶惑不安.老是擔心會大難臨頭.整天處於備戰狀態.心理壓力大到讓你吃不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下.睡不著.連華麗的衣服都不會想要穿。惶惶不可終日.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在評估實際情況之後.發現案子必須喊停.或者某項產品必須先退出市場.只要你能立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刻做出決定.都還能全身而退.不會損失慘重。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官貴不起。官運受制。宜先退守.待時而動。讀書讀工商可成。財星動。求醫身癒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。出外須行。婚姻美滿。生子孝順。重男而不重女。有雙子星入命。一生為長子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付出.次子孝。虎.兔之年支出多。注意買房子勿太高價.否則為房子而勞。40-45歲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間是勞者。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財氣有,考商最有利.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466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你有能力和高階的人(尤其是他們的家屬)周旋.不論是政府官員或是上流社會人士.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你都能讓他們服服貼貼買你的帳。如果你是執法人員.打擊貪污的力道非常夠.高官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名人都要敬你三分。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環境或事情看起來很單純.似乎沒什麼問題.其實不然.越是平靜無波的水面.底下的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水越深.越有滅頂的危險。不要低估危機而掉以輕心.如果不提高警覺而冒險行事.後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果將不堪設想。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你的才華和能力都很棒.有一段時間天時,地利不合於你.現在卻處於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賦閒的狀態.之後你會轉換軌道重新開始.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他人所言未必真.須自己更加思量.否則必有失。因此做任何事自己想的就是對的。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不能做保。有雙妻。讀書讀工商.對事業有幫助。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財氣有,商業最有利.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471解答說明:☆☆☆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即使能力很強.也不宜擔任主事者.以輔助配合的角色來協助主事者.反而比較好。做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事不要貪大.貪多.把小事做好.累積起來的成就也是非常大的。越厲害的人越要懂得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收斂.才不會造成別人的威脅.位自己招惹麻煩。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凡事小心謹慎一點準沒錯。不管做什麼事.都要有把握才去做.否則寧願不要做；話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要說出口之前.先讓大腦過濾一下.否則寧願不要說。凡事不要太直接.做人.做事.講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話各方面.要懂得修飾包裝.先讓別人容易接受.事情才會進行的比較順利。說話.做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事也要有憑有據.不可無中生有；另外.有些事不適合直來直往.稍微「包裝」一下.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技巧性的表達或呈現出來.效果會更好。你不論做什麼事都很謹慎.會仔細思考之後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再行動.因此失敗的機率還蠻小的。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在事業上會遇到願意支持你.資助你的好老闆.他會幫你賺大錢.但是因為他的資源比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較多.或者能力比較強.所以你必須配合他才行。只要手好妳們的主從關係.就會合作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的很愉快。得意時不可忘形.事業越是成功興旺.就越要小心經營。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作生意手段好.但父母或家內不安寧。讀書或做事須一步一步來.初期指望太高將失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望。一但時機到.必有貴人出。早期父母緣分少。讀書讀農.工.商必有成就.或學一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技之長能一生受用。自己做生意須相當注意。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473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你身邊的小人或無能之人挺多的.防人之心不可無.如果不小心落入小人陷阱裡.你一定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會受到嚴重的連累或傷害。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內部會出現內奸,監守自盜的人員,要謹慎防之又防.下樑不正上樑會歪.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基礎不穩或扎根不深.凡事都需要時間累積.太急著出頭反而容易垮台。不宜有大動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作.否則會一下子就垮掉了。老板或主管的能力很強.但是基層人員卻不堪用.如果不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趕快調整人力策略.強化員工的素質.就會像一座頭重腳輕的金字塔.遲早會崩塌。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權力越大.地位越高的人.越要謙虛謹慎.千萬不可仗勢欺人.放縱私慾胡作非為。現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在修正還來得急.如果等到無法自拔而後悔.就太遲了。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如果是自己創業開公司.在某一個時間,你會在出讓與不出讓之間游移。收入不付支出,有才之人難得。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你是否有長期感情上的問題.尤其在猴.雞之年?以及得財只是過手而不能留?做生意事多利少.為人員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流動而勞神。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475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目標不要訂太高.難以達成目標.等於沒有目標.只是徒增挫折而以；最好是在你能力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範圍內能輕鬆達成的.做起來愉快又有成就感.慢慢累積起來.收穫也是很可觀的喔!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其實你不太適合「坐大位」。如果已經坐了大位.請盡量低調行事.否則樹大招風.就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會變成別人對付的目標。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女生容易和年紀比自己小的男生交往.如果能信任.尊重另一半.用溫柔的心.開放的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態度來經營感情.婚後的甜蜜幸福可以維持很久。不過由於男方年紀比較小.在性愛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方面的表現讓女方非常滿意.但可能會有「劈腿」的情況。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上位者覺得自己有在做事.而且做得挺努力的；但客戶們都沒有感覺到你的產品的好.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你會覺得很失落.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做事無法更進一步.因無所感。女性受制於男子而失身。讀書運.考運有。經商在虎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.兔.猴.雞年有失。因人才難得。小人在身邊。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482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你是個很有操守的人.非常堅持自己的原則.威脅利誘對你都沒用。另外.你隨時在蓄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積自己的實力.而且懂得把握機會行動.很少因為還沒準備好而錯失良機。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公司發生危機.上上下下悶到不行.員工想要力挽狂瀾.卻是心有餘而力不足.成敗也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就不用再問了。公司事業進行中必然會產生重大危機.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公司重大危機才剛剛解除.心思純正的你.手上剛好握有某些權力.可以趁機逼退興風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作浪的小人.並且引進人格特質和專業能力都優秀的人才。有效利用「天時」和「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地利」.以「人和」開創新局。你有幾個可以發展的方向.或可以經營的事業.其中一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定有一個是最值得你投入的.靜下心來好好想一想.就會知道答案嚕!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男女之間經過三次的戀愛後.會得到最好的結果。不論在感情上或事業上.你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都有去除負面影響的能力。受到重用與信任.有舉出錯枉之處的能力.讓無能力或行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為不良的成員離開而進用優秀的人才。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財運不缺。然官貴不起。從事房地產有大利。往求有阻.來者有利。生意以食物方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面或孩童之物最好。讀書以農.工.商有利。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484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低調卻不消極地待人處世.就不會因為「樹大招風」而引來一堆不必要的麻煩。你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對人的觀察力非常敏銳.溝通的能力也很好.通常都能藉由溫柔和平的表達方式.把話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講進別人的心坎裡.你特別容易得到女生的好感.喜歡和你相處的女生還不少呢!跟你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投緣的朋友都是女生.這一點倒是不用懷疑。你的疑惑遲早會解開.碰到困難或阻礙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時.不要懷疑自己能力不足.只要你虛心面對.用心處理.困難都會迎刃而解.事實上.你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的理想是可以達成的.千萬鼻被眼前的挑戰「卡」住喔!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有朋友遇到了困難.知道你在專業上.擬定策酪或執行面的能力過人.因此前來請求合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作結盟.希望能透過你的幫助來幾決問題。這個合作是否能成功.關鍵在於他的態度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與誠意.如果他知道如何尊重專業.並且也表現得夠謙虛.夠誠懇.你會考慮出手相救。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你在工作上會有競爭對手。當你獲得重用時.更要特別注意跟上司之間的相處藝術.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若有任何成功之事.把榮耀歸於上司就對了!千萬不要把功勞全部往自己身上攬.這樣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不但會讓器量比較小的同事眼紅.不小心還會讓上司誤以為你要篡位.很容易對你的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事業造成負面的影響。伴君如伴虎.在老闆身邊做事.要更戒慎恐懼。記得把榮耀歸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於老闆.自己不要強出頭.或者利用權力作威作福.才不會讓老闆覺得你居心叵測。你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會被某些失敗的案子連累.盡量裝傻.保持低調.就能安全過關。財不露白.也要小心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財不露白.也要小心因為出手太大方而露財。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勿疑.必有女性相助。感情女求男。財源不斷。子孝而好帶。唯女掌男權。官貴不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起。生意以食物或兒童之物最有財入。個性方面.行事結尾需多溝通。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女性預防同性戀者靠近,會有同性戀現象.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得技術財,商業財.考試有阻礙.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486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事情會成功.但是會因為太過於沉溺在成功的快樂而鬆懈.結果樂極生悲。之後又會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改過。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目前你的實力無法突破困境.必須與更厲害的人合作.配合大環境的有利形勢.產生巨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大的能量.方能破繭而出.創造新局。地位較高的人.不但要尊重賢能的人才.有好處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也必須要和你的貴人(也就是前來幫助你的人才)分享.地位較低的人.若能得到伯樂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的禮聘.也可說是遇到貴人。你們互為彼此的貴人.好好合作.結果將會皆大歡喜。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事業已步入顛峰.沒有成長空間了。如果還想要求更多.而用一些冠冕堂皇的理由想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從內部巧取豪奪.雖然會有收穫.但對名聲多少會有影響。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男女夫妻有刑剋.雖不至於離婚或分手.但在相處上總是絕得在哪方面有不對.此為外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合內亂之局。財有。在做生意方面.農.工.商可做。與翁姑不合.不住一起可防。長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子不好帶或不好教。男性在38至52歲之間辛勞。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財氣有.讀商有成功.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512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行事作風不會太強硬.懂得安靜退守等待時機.不做沒把握的事.也不會因為表現失常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而失敗。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會遇到貴人.但這個貴人不能浮上檯面.只能在私下見面。這貴人急需要人才鼎力相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助。在這個瀕臨分崩離析的階段.在此混亂之際.老闆在物色人才.人才在評估老闆.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明君若能遇賢臣.既能力挽狂瀾.創造非凡的成就。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你是個「進得廳堂，進得廚房」的賢內助，很顧家，也很尊重老公，在外面一率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聽老公的，自己不太會發表什麼意見，讓老公很有面子；此外，你也燒得一手好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菜，不但能抓住老公的胃，也抓住了老公的心，娶到你真是有福氣!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財來就我.但為朋友之事勞神。夫妻需多讓.否則反目。分財可得。做生意利薄事多.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人員更動多。虎.兔之年或在春季支出多。26.37歲失妻財。此數助子。其宅不宜。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得一計之長.一生受用。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支出難以控制,得財分才有得.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514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你是個注重誠信的人，你知道如何消除別人內心的恐懼，也知道如何治療自己受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傷的心靈。你就像個天生的「心理醫生」不但能自我成長，也能幫助別人成長，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深受朋友們的敬重。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你的四周都是小人.或是沒有能力的人.也無法提供你工作上所需要的資源.你常會覺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得孤立無援。一點幫助都沒有,反而造成巨大的損失.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不過你天生是個積極進取的人.貴人運也不錯.可以遇到志同道合的人.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幫助你排除困難。提醒你雖然可以和貴人同聲相應.同氣相求.但是在相處上仍然要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有分寸.不要怠慢了人家。只要有理想.有企圖心.即使被人孤立.也會有志同道合的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朋友來幫你脫離困境.而貴人也會提拔你的。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想要有所作為，但遲遲沒有出手，不是因為害怕或遲疑，而是正在等待最有利的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時機，沒有什麼不好。你常常在思考如何改進、變革，只要懂得抓住時機行動，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就能成功。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言語起釁無寧日.行不得知象。尤其是女性.與父母緣少。男性受制於42歲前之女性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。利交易.進財.商業.讀商。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財有,考運沒有.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516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沒有安全感.害怕能力太強的屬下會造反.因此不願意投入資源培養人才。而有兩把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刷子的人也看的出來.不會積極前來幫忙.雙方互相觀望.陷入僵局。女方太過強勢.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甚至願意養另一半.而不讓另一半外出工作。但男方並不想如此.可能會選擇離開.女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方因此回到單身狀態。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在工作或事業方面.則是和小人有生意上的往來.合作之後發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現小人實在太過強勢.因此提前結束合作關係。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疑心病滿重的.總是想太多.導致身邊的人一個一個遠離.頗為孤獨。整天疑神疑鬼.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判斷力直線下降.一下子懷疑別人想造反.看看又不像要造反的樣子；一下子想要懲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處某人.看看又覺得它是無辜的……。想要跟別人合作無間.疑心病非治不可。男女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雙方互有好感.但女方對男方的人品和交友還無法馬上信任經過一段時間的觀察之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後.確定男方是可以交往的.才決定在一起。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有人急切地上門求助.希望跟你合作.或者一在表示想和你做生意.這會是個燙手山芋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.謝絕對方必須有技巧.請盡量做到「買賣不成仁義在」的境界。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可受祖德而逍遙無憂。讀書命有。男性中年失婚。助子之數。為性事多注意身體。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憂。讀書命有。男性中年失婚。助子之數。為性事多注意身體。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生離死別,無財力支出難以控制,此數大不吉.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521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兩情相悅.雙方互相信賴.平安喜樂.幸福甜蜜。不過如果任一方「劈腿」.信任感將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立刻瓦解.幸福甜蜜終將成為過去。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男性朋友已有心儀的對象.女性朋友則有愛慕你的人出現.桃花朵朵開.感情生活不平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有人來向你急切要求合作幫忙,其實不過你心有餘而力不足.建議對方另外去找有辦法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的人來幫忙,可以度過難關。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婚姻有分離現象.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523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面對競爭對手.一下子想進攻.一下子又作罷.不但優柔寡斷.而且喜怒無常.讓人搞不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清楚你到底在想什麼.對你信心盡失而不願意支持你了。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家裡已有很好的事業等著你繼承.或者已有很好的家人照顧你.你卻覺得「國外的月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亮比較圓」.一心「外求」卻不懂得「內求」.結果不但得不到外面的幫助.反而會浪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費時年光陰.得不償失。腳踏實地.安分守己地追求屬於自己的幸福.才是長久之計。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有非份之想.如果輕舉妄動.將有長達十年的時間會白費心力.無所作為。自己沒有能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力求取某些事物.會想依賴長輩的資助或給予。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家庭有女主外.男主內的現象.夫妻倆人很難好好配合.終究會反目。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男性會有婚外情,幸福甜蜜.女方想扶正但不能如願.兩人因此反目。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525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工作夥伴志同道合，上上下下不但感情好、有默契，而且非常團結。合作關係牢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不可破。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凡事越保守越好.不宜輕舉妄動。以目前的情況而言.培養人才.休養生息是最好的策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略.既不需要花太多經費.還可以儲備下一階段發展的實力。自求多福並不代表自私.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只因為目前資源和實力還不足.有人來請求支援的時候.請務必好好評估現況.量力而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為.否則很可能幫人不成.自己反被拖下水。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太過分了!什麼好事都讓你遇上了。你有讓別人對你甘心付出的魅力.不但底下的人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會全心全意地配合你.而且還會有不知道從哪冒出來的貴人要來幫你.推都推不掉。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之所以會有這樣的好事.是因為你本身擁有美好的德行.讓櫃人有所感應.品德不佳的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人.則不會如此幸運。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在感情工作上.人際關係有默契.信任.言語歌聲動人.互相唱合.互為助力.不鳴則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已.一鳴驚人!小店賺大錢,財先勞後得.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532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你是個「進得廳堂，進得廚房」的賢內助，很顧家，也很尊重老公，在外面一率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聽老公的，自己不太會發表什麼意見，讓老公很有面子；此外，你也燒得一手好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菜，不但能抓住老公的胃，也抓住了老公的心，娶到你真是有福氣!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了解自己的能耐.凡事量力而為.不衝動.不冒險.人生旅途自然走得比較順.比較幸福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。你是個非常優秀的人才.剛毅果決.執行力很強.但目前行事必須仔細評估自己的實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力.該守的時候不要冒進.等待時機成熟在出手.必定能成功。你目前的功課是退守.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並且培養實力.等待時機.而非貿然前進。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行事作風不會太強硬.懂得安靜退守等待時機.不做沒把握的事.也不會因為表現失常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而失敗。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跟隨有力人士,最後會成功.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讀商最有利.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有分財之象.有分才有得.無法獨得.否則全無。不宜合作生意。虎.兔之年失妻財。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猴.雞.蛇.馬之年有阻。夏.秋力不從心。交友需注意。重義輕財。西元尾數見0.1.5.6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有阻。易亂懷28-42歲的女性。受制於老者(男性長者).老闆。文書方面亦須注意。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534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對於家庭來說，「富有」並非家財萬貫，更深層的意義在於夫婦同心、兄弟和睦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、父子相親，正所謂「家和萬事興」、「積善之家必有餘慶」善於治家，才能營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造一個精神、物質都富有的家庭喔!如果家庭失和，再多家產也會被敗光。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有以大欺小.以強制弱的現象。但並不是真的動手.而只是威嚇.就能讓對方自動投降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。有功勞的人.必定能得到獎賞。用不正當的資源做是.必然心虛.若能以戒慎恐懼的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態度來處理.也需要經過幾年的時間.才能心想事成。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想做一定可以做得成.但是不做也不會怎麼樣.天人交戰.反覆思考到底要不要去做。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不去做並不是因為實力不足.而是沒有充分的理由非做不可。如果選擇去做.事情至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少會持續三年.不會有太大的收穫.但付出的心力和資源可換來寶貴的教訓。你會記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取教訓.何時該進.何時該退.你心中自有定數.雖然難免遇到阻礙.也困不了你多久。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宜學商.作生意者。不宜考試.讀書.與父母同住者。為妻者與翁姑不睦。財利旺.但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不在虎.兔之年。可受長者之助。此數富家。先決條件必須家和.否則無。行事中有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困.但可出困。此數助夫。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財神有門口,看家內合氣財就會送進來.不合財過門不入.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536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懂禮貌的人.知道什麼是體貼.對人就不會刻意刻薄寡恩.受藝術薰陶的人.不會做出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極端的行為.有誠信的人.自然能成為大家的精神領袖.有威嚴的人.不會亂開玩笑.該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認真處理的事情.絕不隨便.大家看在眼裡也就不敢敷衍。不論是經營公司或治家.以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上的態度都能防止脫軌失序.幸運也因此可長可久。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你的才華和能力都很棒.可惜沒有適當的環境或職位讓你好好發揮.但是現在卻處於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賦閒的狀態.或是與幾個談得來的朋友無所事事.飲酒作樂。其實這樣也沒什麼不對.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只是凡事還是必須要有個限度.萬一跟酒肉朋友攪和在一起.很有可能萬劫不復。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環境或事情看起來很單純.似乎沒什麼問題.其實不然.越是平靜無波的水面.底下的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水越深.越有滅頂的危險。不要低估危機而掉以輕心.如果不提高警覺而冒險行事.後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果將不堪設想。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不宜經商者。自身整齊嚴肅.振作.重倫理者.自有威.不致於有瀆亂.不要寡恩就會有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長久之吉。以和為貴主無憂。喜酒.然不宜太過。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財氣無,支出難以控制,夫妻有人身體不好,生離死別.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541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因為你的個性剛毅果決.心思純正清明.所以受到老闆或主管的重用。比較尷尬的是.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你的責任很重.但職位不高.有無法勝認的困擾。建議你凡事都要經過妥善且全面的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規劃.做好萬全的準備再行動.如果很多因為漫不經心而失敗.可就辜負老闆或主管對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你的信任囉!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很多是在一開始的時候.就必須非常小心.才能防微杜漸。如果你的第一步已經踏錯.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現在懸崖勒馬還來得及.趕快回頭吧!已經發生某些問題了.雖然目前還看不出來有什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麼大礙.但如果不馬上處理.長期累積下來.到最後可能會讓你傻眼。趁現在問題還不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嚴重的時候.改快解決.花不了你多少力氣.還能永絕後患.何樂而不為呢?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講些不堪入耳的話語.或者發表如孩童般無知的見識.對於市井小民來說是無可厚非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的.但是以你的氣質或身分地位.如果也有這樣的言行舉止.恐怕就不太適合了。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如屨薄冰,層層壓力.財先勞後得.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注意溝通之問題,想的跟做的有差距,說的跟做的有差距,說的跟聽的有差距.或言行不一.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,使事情延宕.家長不安寧。做事不經意會不得信任.或見解如童.不成大事。有失貞之始.需注意。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543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有一份非常值得做.但沒人想做的工作.被分派到你身上。上面的人給了你好處.請你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去做一些事情.請審慎評估一下自己是否有決心達成任務.如果實在辦不到.千萬不要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硬撐.建議你想好解決方案.和上面的人好好溝通.方能趨吉避凶。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為了去蕪存菁.你會暫停鄭在進行中的事情.好好重整一番之後.才會再繼續做下去。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而這「去蕪存菁」指的正是淘汰能力不足或人格特質有問題的人.再引進真正適合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或許你需要檢討一下自己對待家人的態度.要求過於嚴苛.家人感受不到你的愛.不但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很哀怨.而且會越來越疏遠你呢!如果和子女.媳婦同住.對他們最好不要過於嚴格.也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不要過於放任.一家子才能相處愉快.如果要求太多.子女.媳婦恐怕就會考慮搬出去住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了!家裡有口角之爭的情況.大概免不了吵吵鬧鬧了!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女性太過於隨便也是不行的.女性已失貞.但失貞於好男。女性不宜嬉笑。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有爛桃花終止的現象.好桃花還是朵朵開。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宜商。不宜考試.藝能者。注意溝通之問題或言行不一,說者與聽者產生很大的距離,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使事情拖很久。受上級之命行事.雖非所喜.但無害。經商得財。考試官貴不起.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結交官貴可成。見到28-42歲之女性會讓.因在輸方。在蛇.馬之年事有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阻.或西元尾數見6.7之年。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545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民之所欲.盡在上位者的心。上位者有心照顧底下的人.透過各種福利措施慷慨嘉惠.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由上而下.每一個階層的人都得到了好處。得民心者得天下.底下的人受到如此完善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的照顧.當然忠心耿耿.吉利亨通自然不在話下。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你很順從上司的心意.也懂得投其所好.深受上司的寵信.不僅讓上司龍心大悅.也讓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跟在你身邊的人吃香喝辣。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凡事越保守越好.不宜輕舉妄動。以目前的情況而言.培養人才.休養生息是最好的策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略.既不需要花太多經費.還可以儲備下一階段發展的實力。自求多福並不代表自私.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只因為目前資源和實力還不足.有人來請求支援的時候.請務必好好評估現況.量力而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為.否則很可能幫人不成.自己反被拖下水。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財有。先得後辛勞.宜經商。不宜產婦。事皆對你有利.又何須多問?因此自己大得志。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做好事須量力而為.勿做力不從心之事。女性受寵又有何可言?產婦身弱。子難帶。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因愛子女.下屬.因此可得屬下之助。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注意溝通問題。如言行不一.說者與聽者差異會很大,會使事情拖很久。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552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覺得士氣有點低落的話.不妨設計一些活動來激勵大家.康樂活動或競賽活動都不錯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。適當的鼓勵能讓萎靡不振的人全新的動力喔!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會遇到貴人.但這個貴人不能浮上檯面.只能在私下見面。這貴人急需要人才鼎力相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助。在這個瀕臨分崩離析的階段.在此混亂之際.老闆在物色人才.人才在評估老闆.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明君若能遇賢臣.既能力挽狂瀾.創造非凡的成就。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你努力工作是為了一份使命感.而非只是未了能夠三餐溫飽。你會有一個很不錯的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工作環境.讓你沒有後顧之憂.可以為了你的使命全心投入。相見愉悅,相談甚歡.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有得用,有得玩,有得花,但總覺得不夠,總想要更上一層樓.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利考試.讀書.晉升.學者.技藝。考試中。升官得。學識有。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技能高。可得貴人.互有助。買賣勞力才有得。飲食不多.有素食之象。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554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開始雖有競爭對手,但是還是會有收穫,你所求的必會得到.所建立的功勞必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然也很大.恭喜你囉!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你的四周都是小人.或是沒有能力的人.也無法提供你工作上所需要的資源.你常會覺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得孤立無援。注意交友,他們會讓你有損.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不過你天生是個積極進取的人.貴人運也不錯.可以遇到志同道合的人.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幫助你排除困難。提醒你雖然可以和貴人同聲相應.同氣相求.但是在相處上仍然要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有分寸.不要怠慢了人家。只要有理想.有企圖心.即使被人孤立.也會有志同道合的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朋友來幫你脫離困境.而貴人也會提拔你的。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你的能力雖然很強.但因為不在其位.無法直接指揮.事情常常因此卡住.讓你很悶。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也因為你做人做事不是很正派.導致你喜歡的人事物老是被別人搶走.讓你非常嘔.而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跟別人起摩擦.一天到晚都在爭執.不得安寧。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事情進行中,費盡心力,但推動不了.心中一把火.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易言語起釁。女性助夫有力。為考試不中。學商.技能可。升官總是虛.以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財買官方可得。男人外事可成.內事有夫妻干戈.因言起釁.事在女性。女性翁姑不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睦.分住可無事。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556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須花錢消災.不要管手邊有多少錢.救命要緊。做事太衝,會犧牲自已.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疑心病滿重的.總是想太多.導致身邊的人一個一個遠離.頗為孤獨。整天疑神疑鬼.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判斷力直線下降.一下子懷疑別人想造反.看看又不像要造反的樣子；一下子想要懲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處某人.看看又覺得它是無辜的……。想要跟別人合作無間.疑心病非治不可。男女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雙方互有好感.但女方對男方的人品和交友還無法馬上信任經過一段時間的觀察之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後.確定男方是可以交往的.才決定在一起。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水能載舟亦能覆舟。資源太多而不善加利用.必然引起災禍；資源不足則無法成事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。設法取得適當的資源做最妥善的運用.是成功的必修學分喔!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用與不用,合作與不合作,會有疑慮.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宜女性。男性中年失妻財。狐疑.猶豫.意中不定之象。相處後可解疑而合。有失財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之象。有見盜而失其財.要住意。在25.31.37失其妻財。此數又為見喜無憂。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逢賭必輸.自找的.要小心!生離死別.夫妻間有人身體不好.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561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有人來向你求救.不過你心有餘而力不足.其實依你的能力是處理不了的.建議對方另外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去找有辦法的人來幫忙.可以度過難關。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男性朋友已有心儀的對象.女性朋友則有愛慕你的人出現.桃花朵朵開.感情生活不平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兩情相悅.雙方互相信賴.平安喜樂.幸福甜蜜。不過如果任一方「劈腿」.信任感將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立刻瓦解.幸福甜蜜終將成為過去。男女容易有桃花.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辛勞才有得.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考試運有。做事容易重疊。注意口舌問題。少女不宜。可受父母.長輩之愛。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讀書花費大。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563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為了救事業必須求助於主管或老闆.或為了救家庭求助於長輩時.態度必須非常恭敬.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才能得到援助。加油!即將度過難關了.但還差臨門一腳.記住喔!態度很重要.一定要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恭敬謙虛喔!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家裡已有很好的事業等著你繼承.或者已有很好的家人照顧你.你卻覺得「國外的月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亮比較圓」.一心「外求」卻不懂得「內求」.結果不但得不到外面的幫助.反而會浪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費時年光陰.得不償失。腳踏實地.安分守己地追求屬於自己的幸福.才是長久之計。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有非份之想.如果輕舉妄動.將有長達十年的時間會白費心力.無所作為。自己沒有能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力求取某些事物.會想依賴長輩的資助或給予。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為了生意往來或家庭經濟.有些事不得不去做的.但是越做越不順.讓你非常煩悶。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屨做屨失,又不得不做.最後讓自已失去了志向,失去了相標.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沒有財力,支出難以控制.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交友注意.必有詐心。不宜作保.委託。而且頻頻發生。若非別人.就是自己。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565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名不正.言不順.會讓大家都很難做事。既然已經成功創立了事業.接著就要趕快把制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度建立起來.特別是當初和你一起打天下的「開國元老」.千萬不能虧待他們。該給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的名份.權力.地位.報酬……都要給.否則他們會非常失望.而萌生離開的念頭。目前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正是建立企業總部或旗艦店的最佳時機.有了指揮中心.就易於發號施令.讓所有員工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產生向心力.讓業務蒸蒸日上。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凡事越保守越好.不宜輕舉妄動。以目前的情況而言.培養人才.休養生息是最好的策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略.既不需要花太多經費.還可以儲備下一階段發展的實力。自求多福並不代表自私.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只因為目前資源和實力還不足.有人來請求支援的時候.請務必好好評估現況.量力而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為.否則很可能幫人不成.自己反被拖下水。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當老師的人會教得非常快樂.當學生的人則會深受啟發。熱心資助人才.專家.他們可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以位你規劃出長遠可行的完善方案。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辛勞才有得.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自身行事易更動.如不保守.家錢財不足.不能安定住所.其他事就不用談。此數失妻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財。重友輕財。注意其中有壞朋友。在龍.牛.羊.狗.虎.兔之年有阻。西元尾數見3.4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8.9有阻。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逢賭必輸.自找的.要小心!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572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你努力工作是為了一份使命感.而非只是未了能夠三餐溫飽。你會有一個很不錯的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工作環境.讓你沒有後顧之憂.可以為了你的使命全心投入。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衣食無缺,總想還要更上層樓,找好了目標,才能行動.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了解自己的能耐.凡事量力而為.不衝動.不冒險.人生旅途自然走得比較順.比較幸福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。你是個非常優秀的人才.剛毅果決.執行力很強.但目前行事必須仔細評估自己的實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力.該守的時候不要冒進.等待時機成熟在出手.必定能成功。你目前的功課是退守.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並且培養實力.等待時機.而非貿然前進。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覺得士氣有點低落的話.不妨設計一些活動來激勵大家.康樂活動或競賽活動都不錯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。適當的鼓勵能給萎靡不振的人全新的動力喔!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在你的專業上.行業裡穩如磐石.進可攻.退可守.無後顧之憂!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生意交易有利.但做事見拙。家內部安寧。學商可。做生意勞碌。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學識技能有,財先勞後得.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574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雖然資歷不深.才華和實力也有限.但個性隨和.品德高尚.會在偶然的機緣下得到立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足之地。工作非常好找,說說就找到了.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有以大欺小.以強制弱的現象。但並不是真的動手.而只是威嚇.就能讓對方自動投降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。有功勞的人.必定能得到獎賞。用不正當的資源做是.必然心虛.若能以戒慎恐懼的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態度來處理.也需要經過幾年的時間.才能心想事成。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你正面臨「兩難」的局面.一邊是已經擁有的權力地位.財富.情感；另一邊是無可限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量實現理想.榮華富貴的大好機會.不知道該如何選擇。榮華富貴正在對你招手.但你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不一定會接受.心思純正的人會看情況.如果不宜接受.自然是敬謝不敏.選擇退讓迴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避.並且因為懂得潔身自愛而更有福氣。但如果是私慾比較重的人.就會想得寸進尺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由於三年之努力.終於達到目標.或你的敵手自我屈服.又有友相助。不宜經商者。你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的所得必在偶然之中顯現。又行事主無憂。以和為貴及改變人際關係的相處模式.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必相喜。虎.兔之年有阻.或西元尾數見4.5之年有阻。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錢財支出難以控制,事業上會有對手.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576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在工作或事業方面.已經到達巔峰了.可以在進步的空間有限。雖然如此.做事仍要有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計畫.才不會自亂陣腳。富貴如浮雲.隨著人生的起落而變化.懂得把握時勢創造財富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固然難能可貴.而知道盛極必衰而能安然退守.更是一種智慧。店面櫥窗裡的產品擺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設要經常更換.時時有讓人耳目一新的感覺.生意才會更好喔!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你的才華和能力都很棒.可惜沒有適當的環境或職位讓你好好發揮.但是現在卻處於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賦閒的狀態.或是與幾個談得來的朋友無所事事.飲酒作樂。其實這樣也沒什麼不對.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只是凡事還是必須要有個限度.萬一跟酒肉朋友攪和在一起.很有可能萬劫不復。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目前的實力無法突破困境.必須與更厲害的人合作.配合大環境的有利情勢.產生巨大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的能量.方能破繭而出.創造新局。地位較高的人.不但要尊重賢能的人才.有好處也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必須和你的貴人(也就是前來幫助你的人才)分享.地位較低的人.若能得到伯樂的禮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聘.也可說是遇到貴人。你們互為彼此的貴人.好好合作.結果皆大歡喜。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考運好,得公務財,宜空手得財,不宜出資.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宜考試者.讀書者。不宜遠行者。考試必中。升官可成.但不在猴.雞之年.因會相爭.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或主官人要錢。出行困在遠方。飲酒不宜太過.慎防出事。需節制。來者為善.去者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有阻。見虎.兔之年有阻。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581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觀念行為作風不上位,跟不上時代,是不可能成就大事的.行為不正,隨意而為,必然出事.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很多是在一開始的時候.就必須非常小心.才能防微杜漸。如果你的第一步已經踏錯.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現在懸崖勒馬還來得及.趕快回頭吧!已經發生某些問題了.雖然目前還看不出來有什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麼大礙.但如果不馬上處理.長期累積下來.到最後可能會讓你傻眼。趁現在問題還不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嚴重的時候.改快解決.花不了你多少力氣.還能永絕後患.何樂而不為呢?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因為你的個性剛毅果決.心思純正清明.所以受到老闆或主管的重用。比較尷尬的是.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你的責任很重.但職位不高.有無法勝認的困擾。建議你凡事都要經過妥善且全面的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規劃.做好萬全的準備再行動.如果很多因為漫不經心而失敗.可就辜負老闆或主管對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你的信任囉!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宜技能.演藝.考試.學者.公務人員。考試注意會文不對題。事多而煩勞。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樣樣通.樣樣鬆。多學少成。需注意勿看輕事情而招致失敗。產婦需注意生離。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少男少女需注意桃花過多。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做事時.在進行中及結尾.會出現溝通問題。言行不一。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生意勞得.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583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遇到了困難.請找人幫忙.不要硬撐。一來是實力還不夠.二來是不知道後面會如何發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展.單打獨鬥太辛苦了.而且還有可能會迷失方向.找個可以信賴的人支援你.引導你.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要走出困境就容易多了。多關照自己的所做所為.目標明確.進退有據.就能趨吉避凶.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多自我反省,要守成而為.難為之事,不正之事不可為.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為了去蕪存菁.你會暫停鄭在進行中的事情.好好重整一番之後.才會再繼續做下去。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而這「去蕪存菁」指的正是淘汰能力不足或人格特質有問題的人.再引進真正適合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的人才。有爛桃花終止的現象.好桃花還是朵朵開。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夫妻本為同林鳥.但如今老公單飛而去.夫妻二字已是有名無實。夫妻原本就是要互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相陪伴保護.只要能同心.雖遇到危機也能順利過關。如果老公在外面金屋藏嬌.那麼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對方懷孕的事一定不敢讓人家知道。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女性婚後要注意,丈夫身體會有重病.女性婚後不容易懷孕.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宜合作生意者。財來就我.朋友同賺.但不宜太親。財如自己賺就不多。可得財時間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在牛.龍.羊.狗年。學識有.讀商科或專門技能.必能有所成就 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585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以大公無私的心對待每一個人.並且有能力為大家排解疑惑.解決困難。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你很順從上司的心意.也懂得投其所好.深受上司的寵信.不僅讓上司龍心大悅.也讓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跟在你旁邊的人吃香喝辣。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事情在進行中及結尾會有溝通問題.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考試高中。官運必起。但兄友難相處。子孫體弱。出遠門有阻。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男女性有同時出現多個異性追求之現象。虎.兔之年有阻。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要空手得財,不宜出資本.賺公家財.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611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在目前這個階段.必須安於現狀.保守行事.等待好時機的來臨。因為沒有冒險的本錢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.所以不宜輕舉妄動.即使別人用「義氣」來壓你.也要忍住.不能出手.別管什麼義氣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不義氣的了。記住喔!定力要夠才行喔!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有遺失車子.財物.或者老婆離家出走的現象.不必去追.自然能尋回。有不良份子來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找碴.避不見面反而更麻煩。失去的就失去了.是你的跑不掉.屬於你的終究還是會失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而復得.或者.上天會用另一種形式來補償你。如果有人要離開.也無須強留。彩外.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亂世多小人.來者不善.要防備一下。你現在有施展不開.綁手綁腳的感覺.做什麼事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好像都不是很順.其實解決問題最有效的方法.就是不要逃避.鼓起勇氣去面對。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觀念或產品過時.跟不上潮流而乏人問津.太深奧的道理或藝術.曲高和寡.叫好不叫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座。男方對女方沒感覺.「性」趣缺缺.終會離去。女性朋友要注意下體或生殖系統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方面的毛病。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財是因名而來,無名就無財.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宜經商者。一生衣食足.財旺。目前有些事須等待。你的事.無以為望了.你不需去追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.它會自己返回。女性需注意經期之問題.須經常看醫生.否則影響性生活。讀商可.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否則其他不好考.不好讀。得財需分一些給他人。男性30.38歲失妻財。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用後半年至一年父母有災發生。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613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明知山有虎.偏往虎山行。如果知道環境不好.就別去了唄!何必一意孤行往火坑裡跳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.找自己麻煩呢?隨時保持警覺.才能和倒楣事絕緣。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心中明明知道事情會出問題,卻心存憢悻.事情即將發生,要謹慎再謹慎,要出大事了.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被人撞見和不正當的人在一起.或者跟別人一起從事和自己不相稱的行業.這些人是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想搭你的順風車.而你卻要冒著被人誤解的危險。所幸你會回頭和正當的人合作.事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情還是會有好結果。想跟自己喜歡的人合作.或想要跟心儀的對象結合.卻半路殺出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程咬金.死纏爛打.壞了你的大事.事情也變得拖拖拉拉.讓對方非常生氣。理想中的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合作關係雖然在剛開始的時候遇到麻煩.不過最後終究是能如願的。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有樂極生悲的現象。可能是放縱情慾而傷及自身的名譽.可能是花錢不知節制變得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窮困潦倒。懂得節制.才能讓幸福綿延不絕唷!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交友不利。此數有寇盜近身.須敬慎。在外之時.事業因花費過多.花錢隨性.不知節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省而失敗。自取窮困。「不節之磋.又誰能咨。」不能做保.不能委託。交友要注意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。男性30.38歲失妻財。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錢財支出難以控制.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615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悠閒度日.逍遙自在.安於日常飲食。做人隨和.不會沒事找事做.或者強出頭去管閒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要將事情辦成,大家一起吃頓飯,喝點酒,事情就比較好處理.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老闆是個格局大、謙虛，而且非常禮賢下士的人，部屬自然願意與之交心，願意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為公司付出，上上下下的互動良好，合作無間，做是自然容易成功。遇到這樣世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間少有的好老闆，就別再猶豫了，前去為他效命，必然有值得熱烈慶祝的好事會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發生。當老闆或主管的人，非常尊重人才，一拍即合，相互分工，形成完整的工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作團隊，將有值得慶賀的好事降臨。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你會心想事成.特別是想結婚的人.可以找到ㄧ個好歸宿.享受幸福美滿的生活。你是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個非優質的女生.不但長的漂亮.而且品德高尚.有貴氣.受人尊重.根本不需要名牌服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是來撐場面。你即將結婚.娶到你的人有福了.因為你會帶給另一半好運.幫助另一半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邁向成功。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花費只在日常飲食。朋友來敬以日長酒食即可。以悠遊和平的態度待人處世.可得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朋友之助。得財需分.不宜作保。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得現金財,後得技術財.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622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大好的財運正在等著你.如果你不行動.只是在原地等錢從天上掉下來.很有可能錯失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致富良機.豈不是很可惜嗎?另外.有些事情明知道需要去打通關節.也有能力去打通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關節.但如果只是想想.說說而已.並沒有真的付諸行動.反而會造成不利的影響。坐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而言不如起而行.想太多也沒用.去做就對了!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倒行逆施.無視於內部已經有的資源.反而汲汲營營向外索求.行事作風違反常理.後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果非常不利。家裡已有很好的事業等著你繼承.或者已有很好的家人照顧你.你卻覺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得「國外的月亮比較圓」.一心「外求」卻不懂得「內求」.結果不但得不到外面的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幫助.反而被吐槽。地位或輩分比較低下的人.想與上層的人交往.因為身分.地位相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差懸殊.如果硬是纏著對方.可能會有不名譽的事情發生。在感情方面.強求的結果必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然是遭到拒絕。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你和合作夥伴志氣相投.事情本來應該是很順利才對.但偏偏進行到一半時.有其他的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事情阻撓.導致無法合作而拆夥.而且這中斷的情形還長達十年之久。十年之後你們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會再度攜手合作.經過了長時間的阻隔還能如此.實在是很特別。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開始大利,進行中會有阻礙.不要跟有大財的人比較,否則你會力不從心.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宜商。不宜學.官。此時宜出遠門了.自守反而不利。行事在進行之中需注意溝通問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題.有所求被拒而取羞之現象。初不婚.後婚。男方風光來娶.女離再婚之象。已過十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年.又來求婚者.匪寇求婚.須注意。女掌男權。財源足。39歲女失婚。男性官貴不起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.財源足.助妻。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624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你在各方面都懂得有所節制。花錢有節制.而且很會存錢.跟不同的人相處.也都會注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意禮節.知所進退。你的好運伴隨著適當的節制而來.不必擔心自己會太過拘謹囉!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總是會為妻子家人煩惱,勞神.他們會常常要求幫助.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上級釋出美好的事物.例如一個好職位或可觀的獎金.讓大家虎視眈眈.有企圖心的人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彼此較勁.競爭激烈。不論主客.皆大歡喜.為主者可得錦上添花之光彩.為客者則會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得到利益或好處。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你正面臨兩難的問題.心裡惶惑不安.不知道該如何取捨。當「情」.「理」無法兩全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時.建議你把眼光放遠.以大局為重.先暫時把私人的感情或利益放一邊.不要怕這樣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的選擇會讓你失去什麼.正因為你忍痛做了你應該做的選擇.把能量用在對的地方.所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以未來會有更大的祝福再等著你。如果你被眼前的小名小利.或者層次較低的感情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給牽絆住.而無法提升自己.那以後也就沒什麼好玩的了。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宜學習.考試.教學.公家機關。考試必中。學必有成。智能過人。唯所學不宜太雜。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對上.對下有節制。為人有禮節.事情在進行中須多商量。公司宜分.認清後必有喜慶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626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處於不得不.或不情願的狀態。對於任何事都覺得辛苦.苦讀.苦守.苦戰……。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范仲淹名句:「先天下之憂而憂.後天下之樂而樂。」講的就是你這種人.你的責任感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超強.不太能放鬆自己。上司因為你的協助而有所成就.但是你並不會以此自滿.開始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擺爛或想要奪權.反而是更加謹言慎行輔佐他。下屬因為你的領導和照顧.而享有安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穩的生活.你覺得自己責任重大.深怕哪一天自己會做不好害了他們。你的上司和下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屬實在應該慶幸有你.不過你這樣的個性倒是苦了自己。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經營上是突然大好,但隨即消聲匿跡,無聲無息.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現況非常好.但接下來就沒什麼發揮的空間了。「成功」之後就該「身退」了.心態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調整好.一樣海闊天空。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得名.得利.其音.其形.其名望可登予天.但又隨即下來.不能長久。助子.花費大.但可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解憂。男子中年失婚.早婚者30歲失婚。不出錢可得財.出錢會失財。此數花費大。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生離死別。中年喪偶。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631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現階段適合守成.所有前進的計畫都先暫停.先回過頭把原本開做好的事都做好.等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待有利的時機再出手.對你並不會造成損失。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你或許很納悶.為什麼越想做出成績.事情就越不順。說穿了就是你目前的實力還不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夠.也沒什麼地位.人微輕言.硬ㄍㄧㄥ去做.當然不容易成功囉!現階段最要緊的就是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客觀評估自己的實力.如果逞強去做實力達不到的事.將會因為後繼無力而失敗。目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前大顯身手的時機還沒到.忍耐一下囉!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技能學識都沒有問題,但在行動上,若主動出擊.將會發現困難重重.最後無功而返。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在你返回之後.將有智者對你贊譽有加.成功仍須等待。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思前想後.想法反反覆覆.作法亦同.因此許多事會拖泥帶水。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男女一談感情,就開始有口角了,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行事前有阻.後有助.須待機而動.亦須量力而行。此數男女互相壓制。財有。學識有.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利專科.九術.神道.醫。官貴不起。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633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天下本無事.現在卻用了不該用的人.做了錯誤的決策.公司內部沒有好好管理就算了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.還勞民傷財去做一些效益不大的事.實在不是明智之舉.如果以上所提到的事情尚未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發生.請三思.否則將會走上險路.而且會被困住蠻久的。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遇到了困難請找人幫忙.不要硬撐。一來是實力還不夠.二來世不知道後面會如何發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展.單打獨鬥太辛苦了.而且還有可能會迷失方向.找個品德.能力都可以信賴的人支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援你.引導你.要走出困境就容易多了。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為了獲取美好的利益.進入了不熟析的領域.挺危險的。建議你找個識途老馬為你帶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路.比較安全。到了某個時間點.如果覺得怪怪的.最好就此打住.不要再繼續走下去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了.否則必然會遇到危機而窮困潦倒。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照顧家庭大小是可以的,平常養養雞,養養鴨就好了.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外出做事業.三年財能攻克.必然憊而病起.師老財匱而力困。此為行事不可輕動。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此數失妻財。做任何事不可出錢。合夥或創業.空手求財可。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逢賭必輸.自找的.要小心!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635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創業維艱.守成更難.即使已經功成名就.也不宜留於奢侈。能省則省.不需要跟別人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比較.別人鋪張浪費擺排場是別人家的事.拜拜祭祀只要有誠心.即使只是薄禮.上天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一樣會賜福.而且會因為你懂得節制而賜與更大的福氣。相反地.如果不懂得節約.福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氣一下就會被用完的。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你本來就是個正派的人.做事誠懇.講道理.謙虛.有修養.自然能吸引跟你特質很接近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的人來幫你.一起為美好的未來打拼。你的這些特質.讓你自然而然發出無可言喻的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個人魅力.喜歡你的人多.很多事情在推動的時候也就順利多了.好人有好運.只要不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偏離正道.好運就會一直跟著你!你身邊都是有德行.有能力的人.能感應到他們.並且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得到他們的幫助.表示你也是有德之人.若能虛心求教於他們.你就更是個有福之人了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。以誠待人.禮賢下士.不但不會減損你個人的光輝.相反地.會因為得到各種人才的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協助而大放光芒。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你是個明眼人.很多事情心裡其實是很清楚明白的.卻因為太在乎別人對你的看法或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評價.而壓抑自己的想法.刻意表現的很隨和.甚至是委屈自己配合別人.所以常常有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「得內傷」的感覺。建議你多聽聽自己內在的聲音.並且依循內在的聲音面對生活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裡的事情.你的聰明才智可以隱藏.鋒芒可以內斂.但是真正的自我是不能被扭曲的.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學習「從心所欲但不逾矩」.是你目前最重要的功課(特別容易受到母親.兄長的無理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要求而不知如何反抗。)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伺君不易,交遊也難,空手得財,不宜出資,賺公家財最好.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宜作官.考試.考試可中。做事大張旗鼓.不如腳踏實地。做事藏而不露.又自強不息。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做事耿耿不昧.反而福至。注意朋友有詐.不宜作保.委託。牛.龍.羊.狗年為官可.其他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事有阻。(不宜奢侈.多精打細算)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642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你和合作夥伴志氣相投.事情本來應該是很順利才對.但偏偏進行到一半時.有其他的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事情阻撓.導致無法合作而拆夥.而且這中斷的情形還長達十年之久。十年之後你們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會再度攜手合作.經過了長時間的阻隔還能如此.實在是很特別。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注意某些事情的運作.有上下脫節的現象.或者會有不正常的事情發生。在你做事情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交接處或轉接處.出現了鬆動的問題.如果是不正常的是要特別注意.你應該知道是什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麼事。女性要注意性生活或生理方面的問題。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大好的財運正在等著你.如果你不行動.只是在原地等錢從天上掉下來.很有可能錯失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致富良機.豈不是很可惜嗎?另外.有些事情明知道需要去打通關節.也有能力去打通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關節.但如果只是想想.說說而已.並沒有真的付諸行動.反而會造成不利的影響。坐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而言不如起而行.想太多也沒用.去做就對了!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事情進行中會產生空轉現象,窮忙白做工.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此數對少女尤其不利.家中有少女者(27歲以下)不宜。言進言退.不能進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退。惡男強行追.女不從。此十年之災.不吉之象。男強娶有十年之災。少女對性有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行動之始.此為兇之始。退守怕為時已晚。明知貞節.卻不知如何應對.已失其時機。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有官司的現象.有陰人或小人。虎.兔之年或西元尾數見4.5之年有阻。行業宜專科.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醫.神道.九術。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644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四處奔走.尋求賢能之人才.像妳這麼有「知人之明」的人.必然能找到有「自知之明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」的人來幫忙.同心協力克服目前所遇到的困難。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發生了很緊急的事.需要盡快處理.或者有麻煩的事近身.已不能倖免。如果置之不顧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.將會非常危險.特別是健康或感情方面的事.千萬不要延誤才好。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你已經建功.必定能得到應有的報酬.但內心需保持清明.得到獎賞時要表現出謙虛的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態度.以退為進.敬謝不敏；或者接受獎勵之後更加賣力.第一功臣非你莫屬。總之.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明哲才能保身.有些老闆可以「共苦」.但不能「同甘」.為了避免引起不必要的誤會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.謙虛.低調一點總是好的。只要讓上司或老闆覺得安心.知道你不會對他造成威脅.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事情就好辦多了。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不可做違法的事情,會被發現.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宜學者.考試.技能.公家機關。有人相求以相助.因其有難.望我相助。對方有知人之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明.我若幫可解難.女性在感情方面已失身.災已上身。大功已成.須功成身退；若論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功行賞.須先推之.不推而受反有兇.不受其功更大。西元見尾數0.2有阻或猴.雞之年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有阻。學識有.考試中.技能高.唯做生意勞碌。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646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以現有的能力.無法處理眼前所碰到的困難.能幫助的人都不在身邊.遠水救不了近火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.呼救無門.不知如何是好。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在現實生活中.舉凡所有的人事物都不可能是永遠的美好與不斷的成長.就好像果實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熟了會落地.先花開了會凋謝。對有為或德高望重的人來說.若知道適時而退.則仍會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受人敬重.對小人物來說.失去了安身之所就如同失去了所有.消失在人海中而沒沒無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聞。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福利沒了,內部變亂,而且內鬥不止,引來外敵的攻擊.引起公司的解散.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有流血之象.注意安全。開車或騎車要特別注意。防盜方面.要一直做下去.若不注意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或無恆心會出問題。在做事進行中或結尾.注意溝通問題。花費在子女身上多.又與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子女有溝通問題。生離死別。夫妻有人要生病.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651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觀念或產品過時.跟不上潮流而乏人問津；太深奧的道理或藝術.曲高和寡.叫好不叫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座。男方對女方沒感覺.「性」趣缺缺.終會離去。女性朋友要注意下體或生殖系統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方面的毛病。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有遺失車子.財物.或者老婆離家出走的現象.不必去追.自然能尋回。有不良份子來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找碴.避不見面反而更麻煩。失去的就失去了.是你的跑不掉.屬於你的終究還是會失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而復得.或者.上天會用另一種形式來補償你。如果有人要離開.也無須強留。彩外.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亂世多小人.來者不善.要防備一下。你現在有施展不開.綁手綁腳的感覺.做什麼事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好像都不是很順.其實解決問題最有效的方法.就是不要逃避.鼓起勇氣去面對。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在目前這個階段.必須安於現狀.保守行事.等待好時機的來臨。因為沒有冒險的本錢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.所以不宜輕舉妄動.即使別人用「義氣」來壓你.也要忍住.不能出手.別管什麼義氣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不義氣的了。如何問題出現,必須立即閃得遠遠的.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女性需注意子宮之毛病。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如果火還沒有生起來.井還沒有砌.或已是舊有之事.你號召有何用.意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思是指號召無人來.股價勿追高.它會返回。需注意車子會遺失.若已遺失,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須盡快報警.能找得回來。會遇到壞人.而你來者不拒.若善加處理可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無事。此數很容易得戀人.虎.兔年有阻.西元見4.5有阻或付出多。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用後半年至一年父母有災發生。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653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你是個有才華.有能力的人才.可惜在目前這個環境並不受上司的重視.沒有可以讓你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盡情發揮的舞台.悶到不行。良禽則木而棲.若想突破現況.必須去尋找一個懂得欣賞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你.願意重用你的伯樂.你才有機會讓成就更上一層樓。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行為被動,事情拖拖拉拉,不見成果,一肚子火氣上來.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被人撞見和不正當的人在一起.或者跟別人一起從事和自己不相稱的行業.這些人是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想搭你的順風車.而你卻要冒著被人誤解的危險。所幸你會回頭和正當的人合作.事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情還是會有好結果。想跟自己喜歡的人合作.或想要跟心儀的對象結合.卻半路殺出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程咬金.死纏爛打.壞了你的大事.事情也變得拖拖拉拉.讓對方非常生氣。理想中的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合作關係雖然在剛開始的時候遇到麻煩.不過最後終究是能如願的。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你經常遇到危險的事情.不但自己進退兩難.連跟你比較親近的人也都有可能慘遭池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魚之殃。受制於他人的程度之深.幾乎到了無法掙脫的地步.怎麼會有走出黑暗的希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望呢?入重危之中.枕邊人同。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前無救助,後無支撐,壓力重重,家事不保.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書運有.考試中。若言公事.會受官府之阻。你一直是幫人清理事物的生意或工作。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有惻隱之心.你必將求到名主。你請的人.或他人需做的事.無法達到理想.你會親自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出馬相助.校長兼撞鐘。你已陷入辛苦與危險之中.你所做的事.還未見出功能.如果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真的是這樣.請快快更改此數字。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655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有德行的人感應到了天命.因為知道任重道遠.所以秉持著虔誠的心.遵循正道去實踐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天命。在努力的過程中.所創立的專業學說.典章制度.不僅在當代足以為典範.更能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流傳於後世。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老闆是個格局大、謙虛，而且非常禮賢下士的人，部屬自然願意與之交心，願意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為公司付出，上上下下的互動良好，合作無間，做是自然容易成功。遇到這樣世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間少有的好老闆，就別再猶豫了，前去為他效命，必然有值得熱烈慶祝的好事會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發生。當老闆或主管的人，非常尊重人才，一拍即合，相互分工，形成完整的工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作團隊，將有值得慶賀的好事降臨。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恭喜恭喜!你有貴人相助.而被長官拔擢高升.上下相輔相成而互為彼此的助力。不管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是老闆和員工.或者是業者和客戶.都必須透過中介者穿針引線.才能碰撞出美麗的火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花。例如:員工必須通過中介者引薦.才能見到老闆而被拔擢重用.急欲尋求人才的老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板.也必須通過中介者的介紹.才能找到執行力超強的賢才。又如:業者必須過中介者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的介紹.才能找到好客戶。這些中介者有個很特殊的現象.他們不以利益為前提.只是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誠心地想提供協助.話雖如此.但還是別忘了好好答謝人家。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財氣有.宜專科。男性要注意妻子的問題.一生都是。女性助夫.翁姑不合。此數有貴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氣.人氣旺.行事之始即有功.或易如反掌。在下位者.需面見上位而晉升。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得現金財.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662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想要多是沒有的,得多了也留不住,就是會讓你不夠用.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在困頓之中.不要抱持不切實際的期望.一點一滴累積小小的成績.是很好的策略.如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果貪心不足.一心想求大.求多.反而什麼都沒有。只想著要做大事業.賺大錢.飛上枝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頭當鳳凰……並不能改善目前的情況.不如把眼前的小事.一件一件做好.讓小能量慢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慢累積成大能量.收穫也是不少的呢!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倒行逆施.無視於內部已經有的資源.反而汲汲營營向外索求.行事作風違反常理.後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果非常不利。家裡已有很好的事業等著你繼承.或者已有很好的家人照顧你.你卻覺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得「國外的月亮比較圓」.一心「外求」卻不懂得「內求」.結果不但得不到外面的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幫助.反而被吐槽。地位或輩分比較低下的人.想與上層的人交往.因為身分.地位相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差懸殊.如果硬是纏著對方.可能會有不名譽的事情發生。在感情方面.強求的結果必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然是遭到拒絕。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你不但有涵養.而且做人做事也都能堅守自己的原則.自然能得到知己的幫助.或者受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聘於貴人。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求小事可.求大事不成。求小得有.求多無。只能小事.不能大事。此數勞碌.無法去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除你全部的困難。求自己的努力.若想攀龍附鳳.將自取其辱。經由自己的努力.因己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之涵養.為人正直.必受貴人之聘。考試中。公家機關好。財有.但每賭必輸。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陷於其中,無可多求,要多不得,只求二夫.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空手得財,不宜出資.得公家財.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664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上下交心.合作大利。上位者禮賢下士.是為了解決難題或者增加生力軍；下位者的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考量.則是藉由對方的地位.名聲.讓自己跳脫現況或更上一層樓。各有所求亦各取所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需.彼此之間不講究繁文縟節.若能合作無間.必能順利解困.成就「雙贏」的局面。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上級釋出美好的事物.例如一個好職位或可觀的獎金.讓大家虎視眈眈.有企圖心的人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彼此較勁.競爭激烈。不論主客.皆大歡喜.為主者可得錦上添花之光彩.為客者則會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得到利益或好處。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你的好運會一個接著一個而來.尤其是貴人和財氣。建議你不要碰投機的事.甚至連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期貨.股票都不要.否則很容易被套牢。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宜公家機關。經商.飲食受困勞碌。彼此簡約相見或相處.何須繁文縟節?尤其陷在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艱難之時.簡菜簡飯何須為意?薄酒薄水何須菲薄?為了出困而禮薄.可以自通。在下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位知人.虎視眈眈.見獵追逐之象。在上位者施恩於下.自然其道光明。你有在玩期貨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.股票嗎?看起來那裡面有非常大的財富.但是你一投入.必受困而難以脫身。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666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心情上有長期的鬱悶.或者生活上有長期的困頓.好像被人五花大綁之後.丟進荊棘叢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生.暗無天日的森林裡一樣.苦不堪言。意志可以改變命運.想要掙脫困境.就要有過人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的意志力.千萬不要輕易被命運打敗喔!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范仲淹名句:「先天下之憂而憂.後天下之樂而樂。」講的就是你這種人.你的責任感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超強.不太能放鬆自己。上司因為你的協助而有所成就.但是你並不會以此自滿.開始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擺爛或想要奪權.反而是更加謹言慎行輔佐他。下屬因為你的領導和照顧.而享有安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穩的生活.你覺得自己責任重大.深怕哪一天自己會做不好害了他們。你的上司和下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屬實在應該慶幸有你.不過你這樣的個性倒是苦了自己。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有「轉危為安」的現象。當初未了避難而遠走他方.如今動亂和傷害都已經遠離.大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家都想再回到原地.重拾往日安居樂業的生活。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你已深陷深險之中.或困.或縛.或囚禁至少三年。言時之長久.或是你的健康出現問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題(尤其是血液方面的問題).須盡快就醫。若想遠離災害.須遠行避禍.等事情平息再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回來即可。西元尾數見4.5.或見虎.兔之年有阻。生離死別,夫妻有人會生重病.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671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你求他人有難處,他人來求有吉事.若主動出擊.將會發現困難重重.最後無功而返。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在你返回之後.將有智者對你贊譽有加.成功仍須等待。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你或許很納悶.為什麼越想做出成績.事情就越不順。說穿了就是你目前的實力還不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夠.也沒什麼地位.人微輕言.硬ㄍㄧㄥ去做.當然不容易成功囉!現階段最要緊的就是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客觀評估自己的實力.如果逞強去做實力達不到的事.將會因為後繼無力而失敗。目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前大顯身手的時機還沒到.忍耐一下囉!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現階段適合守成.所有前進的計畫都先暫停.先回過頭把原本開做好的事都做好.等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待有利的時機再出手.對你並不會造成損失。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讀商可。你須待機.待時而動.而不是想做就做.想動就動。只要你有準備.機會自然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會來找你.如果沒準備好就妄動.則失敗已經等在前面了。即使時機已至.你仍是有得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有失.而非一帆風順。男女感情必有口角.因意見常有反覆。此數對生意.交易有利.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但做起事來有時卻見拙。在牛.龍.羊.狗年有阻.或西元尾數見8.9之年。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673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遇到困難時.向外求是沒用的.建議你反過來向自己人求助.當他們被你的誠意打動時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.有錢的會出錢.有力的會出力.不但解決你的困難.還能幫助你有所成就.有自己人相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挺.何必再去求外人呢?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遇到了困難請找人幫忙.不要硬撐。一來是實力還不夠.二來世不知道後面會如何發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展.單打獨鬥太辛苦了.而且還有可能會迷失方向.找個品德.能力都可以信賴的人支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援你.引導你.要走出困境就容易多了。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相交滿天下.知己沒半人。你會覺得週遭的人不過爾爾.既不相知.也不能相助.並沒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有值得交往的人.就像女生在挑選男朋友.不是沒有對象.就是有了對象卻合不來。請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做好防盜措施.並且隨時提高警覺.否則一旦遇到壞人.救援將無法及時到達.情況就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不太妙了。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不宜商。喜交友.原意是希望朋友來協助自己。朋友如海中之浮木.無浮木者必沉。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但如果交的朋友是不正當之人.豈不讓人哀傷?此數妻財.僚友不諧。不宜賭.行商利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少。牛.龍.羊.狗之年.或西元尾數見8.9有阻。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交友不慎,其心可議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675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再往前走.一定會碰到困難.必須上下一心.共體時艱.唯有結合彼此的力量才能度過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難關。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你的才能品德足以號召各路英雄前來幫忙。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你本來就是個正派的人.做事誠懇.講道理.謙虛.有修養.自然能吸引跟你特質很接近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的人來幫你.一起為美好的未來打拼。你的這些特質.讓你自然而然發出無可言喻的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個人魅力.喜歡你的人多.很多事情在推動的時候也就順利多了.好人有好運.只要不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偏離正道.好運就會一直跟著你!你身邊都是有德行.有能力的人.能感應到他們.並且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得到他們的幫助.表示你也是有德之人.若能虛心求教於他們.你就更是個有福之人了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。以誠待人.禮賢下士.不但不會減損你個人的光輝.相反地.會因為得到各種人才的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協助而大放光芒。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為人謙和所以追隨者眾多。你樂於接受挑戰.但必須是在不得已必須出征的情況.才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率領組織團隊迎戰。你不需要千軍萬馬.只要把周邊的資源整合起來.就能打一場漂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亮的勝仗。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學識好。考試中。唯子女難帶,為子女辛勞,得財辛勞.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682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你不但有涵養.而且做人做事也都能堅守自己的原則.自然能得到知己的幫助.或者受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聘於貴人。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注意某些事情的運作.有上下脫節的現象.或者會有不正常的事情發生。在你做事情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交接處或轉接處.出現了鬆動的問題.如果是不正常的是要特別注意.你應該知道是什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麼事。女性要注意性生活或生理方面的問題。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只能夠賺少的,沒有辦法賺多,就算多也留不住,反而多支出不夠用.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在困頓之中.不要抱持不切實際的期望.一點一滴累積小小的成績.是很好的策略.如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果貪心不足.一心想求大.求多.反而什麼都沒有。只想著要做大事業.賺大錢.飛上枝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頭當鳳凰……並不能改善目前的情況.不如把眼前的小事.一件一件做好.讓小能量慢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慢累積成大能量.收穫也是不少的呢!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宜學者.考試.公教人員.技藝.技能。經商以文書可.以其他方式則辛勞。你非常有涵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養與素養.有如此的人生經歷.以得上司或貴人之聘.在做事進行中間.會有溝通上的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問題。女性可能會遇到男性對你動手動腳的危機.須防之。你會覺得最近相當勞煩.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不妨稍微休息一下。如果你有投資股票.不要寄望有大得.因你以被套牢.小小獲利就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算好。考運有。學識足。從商會很辛苦.不宜。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陷於其中,無可多求,要多不得,只求二夫.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684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本身比較柔弱.內部的人也強不到哪裡去.想要與有魄力.有執行力的人合作.只有向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外部去尋求了。如果你找到這樣的人才.除了要很尊重他之外.也要拿捏好相處的分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際。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發生了很緊急的事.需要盡快處理.或者有麻煩的事近身.已不能倖免。如果置之不顧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.將會非常危險.特別是健康或感情方面的事.千萬不要延誤才好。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你剛好抓到一個好時機.可以接近上位者.並且聚集了一群人為其效命.讓上位者龍心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大悅.而獲得豐厚的報酬。能掌握資源.時機是你的本事.但是在道義方面可能就說不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太過去了。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宜商。不宜官。你可以結交道比你更有成就.地位更高之人.身分上雖然有差距.但對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你來說是大吉利。女性需注意有人要對你下手了。財可望。官貴難得。生子易養。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名望難求。女掌夫權。身體好。公司方面要注意貴重的東西.因為有人要下手了。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686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想與有力人士合作.但他們卻已各自找到了合作夥伴。心目中理想的合作關係無法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達成.未來的路不知道該如何走下去了。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在現實生活中.舉凡所有的人事物都不可能是永遠的美好與不斷的成長.就好像果實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熟了會落地.先開花了會凋謝。對有為或德高望重的人來說.若知道適時而退.則仍會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受人敬重.對小人物來說.失去了安身之所就如同失去了所有.消失在人海中而沒沒無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聞。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無事一身輕。沒有頭銜或職位的包袱.所以也沒有管事的責任。可以消遙物外.笑看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天下事。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有財,因為有財得官位.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做事不要無頭無尾的.否則會前無相助.後無退路。現在正像果之朽爛而剝落.你是要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重起爐灶呢?還是沉落不起?再重新開始.你將再生.如種子落地.將再發芽.再成長。虎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.兔.猴.雞之年.或西元尾數見0.1.2.8.9之年有阻。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712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凡事心中自有定見.做事穩健保守.不會衝動冒進.自制力甚強.該停止的時候就停止.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不會一直「潦」下去。有些事不宜太過強求.該踩煞車了.否則會因為太過頭而發生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災禍。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行動與具體事情拖節,無法連貫,結果就只是空談.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婦人只能在背後默默相守,無法站到台前,家裡的事.睜一隻眼閉一隻眼就好.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與其什麼事都看不順眼.不如轉化意念.以喜樂的心情去面對。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你和顏悅色的表達方式.讓人如沐春風。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想要有所作為.前提必須是切合環境或市場需求來行動.要有一個依據.不要無中生有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.這樣才容易成功。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伺君不易,交友也難.得公家財.或空手得財,不宜出資.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有些是不宜太過強求.該踩煞車了.否則如開車超速易釀災禍。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雞年.或西元尾數見0.1之年有阻。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714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你是個很有先見之明的人.總是有辦法預防不好的事情發生.或者能在問題才剛剛開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使顯現的時候.就四兩撥千金地解決掉了。做起事來事半功倍.當然也就比一般人容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易成功了。聰明如你.可以不必讓上司破壞形象.也免除了下屬時時刻刻擔心遭受責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罰的心理壓力.事情照樣做的有聲有色.可喜可賀!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外表悠遊自得,內心苦悶.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有拖延或過期的現象發生。或許是過了適婚或生育年齡.或許是該進來的錢.要過一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陣子才能進來.或許是該出的貨因為某些因素延誤了……總之.事情還會再拖延.必須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耐心等待解套的時機到來。很多事還需要等待.等時機成熟就能如願。未婚的熟女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並不是條件不好.只是婚緣未到而已。任何事進行中都會產生拖延.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你的能力.聲勢都很強.不需要刻意表現得太強勢.別人一看就知道了。你能客觀分析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時機.環境…等現況。知道自己的成就已經到達頂點.接著會慢慢走下坡.已經有豁達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的心理準備。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支出不好控制,得財先無後有.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716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你已蓄積了豐厚的實力.不論學識.經歷.專業技能……等.都已經成氣候了。而時機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剛好也成熟.可以讓你擔當起重責大任.大顯身手了。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目前看來在很多方面都有「外強中乾」的現象.雖然外表看起來滿好的.但內部卻是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空的.虛的。雖有家宅.但家人離散或感情不好.公司門面看似輝煌.但營運與財物早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就出問題了；公司幹部很會喊口號.卻沒有足夠的專業能力回應市場的需求；不是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有夫妻之名.無夫妻之實.就是有夫妻之實卻沒有子嗣。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不適合使用高壓政策.否則會使家人或同仁的心更「冷」.更想逃離.不但於事無補.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還可能因為一時的意氣用事而換來得不償失的結果。不妨透過身邊跟你比較親的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人.把你的想法傳播出去.用迂迴的方式曉以大義來收拾人心。事情演變至此.你也要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負一些責任.因為很多事情在剛開始混亂的時候.你掉以輕心.沒有及時處理.才導致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現在的結果.該認錯的時候就認錯.你的勇於承擔將使事業或家庭東山再起.重振雄風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的最佳契機。健康方面.有飲食不正常的傾向.也容易貧血。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公司內部會產生混亂.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你出國或前進.有進退兩難之象。因疑惑或被懷疑而受阻.就算你是君子也不可往。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此數無子嗣.或只有女兒。人心渙散.不宜以強制性的方式治理.會更散亂。可以請一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些親近之人轉告.由近到遠.言其利害即可.可收拾人心.治家亦同。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空手得財,公家財,不宜出資.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721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在幫助別人之前.也需要審慎考量自己的實力是否能幫得上忙.並且要評估時間點適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不適合.以及要幫到什麼程度.少量的付出.在合理範圍內是可行的.但要斟酌之後再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行動.否則會因衝動而產生大的損失。你會頂下別人的債務,損失會很大.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有些行為上的錯誤或失誤.目前還不是很嚴重.懸崖勒馬還來得及.最重要的是要知道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錯在哪裡.檢討之後用心去改正。改過的速度越快越好!如果你發現公司組織內部有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任何不完善的制度.請想辦法在最短的時間內改善.就算這些不完善的制度已經造成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損失.也不至於太嚴重.否則問題像滾雪球一般越滾越大.到最後會很難收拾。做人做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事只要不偏離正道.就能無往不利。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該處罰的時候就要處罰。在某些情況下.好好講是行不通的.例如有人做錯事.而事態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還不嚴重的時候.就必須及時使用更嚴厲的方式來提醒對方.甚至必須做出懲處才會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少量的付出可以.是正常的.但要斟酌之後再行動.否則會因衝動而失。因自己有過失.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必出現面有悔悟之色.然你的過錯不深.回頭改進必吉。教導的方法是稍微給予懲戒.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使其行正路.如果只用和悅之色.恐怕沒辦法矯正。虎.兔.猴.雞之年有阻。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辛勞得財.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723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該專心的事情就不要分心.例如感情.如果有「劈腿」的情形.容易顧此失彼.也會讓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對方起疑心.紙包不住火.事情可能會變得很複雜.不好處理。事業上的合作也是如此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.必然會有損失。若你與多人合作也會出現此問題。你在開車或騎車時.不要尬車.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寧願慢一點.禮讓對方.自然而通。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定力不夠,想法不夠周全.做錯事知道悔改.但悔改之後又會再犯.不斷地重蹈覆轍.　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實在很可惜.何苦這樣為難自己呢?既然想改正錯誤.就要徹底去做.留個尾巴下次又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犯一樣的錯.無法從教訓中學到東西.只是加深自己的罪惡感而已.下次請試著鼓勵自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己.絕不在同一個地方跌倒第二次!必定會三起三落.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你是個非常積極的人.平常就不斷地在進修學習.有計畫地培養自己的實力。但目前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礙於環境的關係.所以不能表現的太有企圖心.才華洋溢卻必須內斂.時機成熟自然水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到渠成。處於沉潛的階段.內心雖然悶的苦.但看起來是優遊自得的。現在正是養精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蓄銳的絕佳時機.不但要涵養好德行.更要培養各方面的實力.時機成熟時.放手去做.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志同道合的人自然會出現.跟你一起打拼.攜手邁向成功。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現在如果是單身.必會有異性出現。如果同時交往兩位異性.是非常雜亂的.其中一人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必然會出問題。你做事經常在得失之間反覆。若你與多人合作.也會出現此問題.因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為疑心病的關係。你在開車或騎車時.不要尬車.寧願慢一點.禮讓對方.自然而通。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虎.兔.猴.雞之年有阻。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逢賭必輸.自找的.要小心!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725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太過分了!什麼好事都讓你遇上了。你有讓別人對你甘心付出的魅力.不但底下的人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會全心全意地配合你.而且還會有不知道從哪冒出來的貴人要來幫你.推都推不掉。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之所以會有這樣的好事.是因為你本身擁有美好的德行.讓櫃人有所感應.品德不佳的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人.則不會如此幸運。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你自省力超強.經常思考自己的所做所為是否符合道義.意志非常堅定.不會因為時間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久了就懈怠.而你如此堅持不是為了做表面功夫給人看.而是自己打從內心就想這麼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做.修養之深厚.讓人由衷敬佩。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工作夥伴志同道合.相互信任.上上下下打成一片.不但感情好.有默契.而且非常團結.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合作關係牢不可破。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注意不可以做與不法有關聯的事,做了必然出事.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有好的現象.或不期而遇.或不知從何而來.或貴人.或得財之助。你做事不易變更.不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論事情大小.時間長短.你都會堅持。你不會只是空想.而是會劍及履及.行動派的人。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感情或人事物之間.會非常契合.情感上或人物上彼此繫戀。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732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想要有所作為.前提必須是切合環境或市場需求來行動.要有一個依據.不要無中生有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.這樣才容易成功。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公司重大危機才剛剛解除.心思純正的你.手上剛好握有某些權力.可以趁機逼退興風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作浪的小人.並且引進人格特質和專業能力都優秀的人才。有效利用「天時」和「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地利」.以「人和」開創新局。你有幾個可以發展的方向.或可以經營的事業.其中一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定有一個是最值得你投入的.靜下心來好好想一想.就會知道答案嚕!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不論在感情上或事業上.你都有去除負面影響的能力。受到重用與信任.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有舉出錯枉之處的能力.讓無能力或行為不良的成員離開而進用優秀的人才。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事情進行中會產生脫節的現象,伺君不易,交友也難,支出不好控制.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凡事心中自有定見.做事穩健保守.不會衝動冒進.自制力甚強.該停止的時候就停止.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不會一直「潦」下去。有些事不宜太過強求.該踩煞車了.否則會因為太過頭而發生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災禍。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要一你自己的需要而動.或以他人的需要做依附.此為可以興起的要件。你有幾個方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向.或有幾個事業.然其中必有一個值得你信賴.捨棄不利的.留住有益的.因你以權利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去決定去留。在行進中有停止的現象.此為不冒然前進之象.不是誰依附誰的問題。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734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儀表出眾.學養深厚.但這樣的優勢並無法讓工作或感情一帆風順.會先與心儀的人合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作或相戀.但中間會遇到阻格.經過一些曲折之後.才能再續前緣。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在此低潮之時.工作夥伴必須更加團結.一起分憂解勞.然而團隊之中.有君子也有小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人.如果不去除小人.「劣幣驅逐良幣」的效應一但發生.恐怕連君子都要離開了.因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此你必須慎謀明斷.盡快「清理門戶」空出位置讓更多有才德的人進來一起奮鬥才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是王道。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有突發事件讓彼此（上下）不相容.前火未熄.後火又起.難免被這些亂糟糟的事情搞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得疲於奔命.脫離苦海的方法很多.最快的是「放棄」。有「捨」財有「得」.放棄的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背後其實是另一個新的開始。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你有如此好的形象.如此好的學識.但做事會與不相稱之人合作。女性有如此好的儀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表.卻與不相稱之男性結合。突如其來的改變.使上下互不相容.前火未息後火又起.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欲將對方焚棄而後已。出現一物.大家虎視眈眈.眾人竟相追逐。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支出不好控制,所處的環境會非常的忙碌,什麼事情都要你處理.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736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放鬆心情,你是個難得的人才.雖然暫時引退.但時機成熟的時候.一定會有人再請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你出來的。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你有能力和高階的人(尤其是他們的家屬)周旋.不論是政府官員或是上流社會人士.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你都能讓他們服服貼貼買你的帳。如果你是執法人員.打擊貪污的力道非常夠.高官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名人都要敬你三分。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你的能力很強.而且在事情一開始的時候.就掌握了生殺大權。權利或言語的指正是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一把雙面刃.用得好.可以對付狐假虎威的皇親國戚以及上流社會的鼠輩.伸張正義.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但如果把權力用來濫殺無辜.結果必傷及自身.而且這個惡果不在遙遠的未來.勢必很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快就發生.以往的風光與權威亦將化為烏有。如果你是位高權重的主管或老闆.請反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省一下自己的領導風格.以及平常是否有專權妄為的現象。目前看來.你已利用職權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做出一些傷害別人的事情.若不停手.最後終究會傷到自己.而且會傷得很重.不可不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慎。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在上位者.因無下屬之助.地位不穩。在下位者.需之若缺乏上位者之帶領.將何以為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養?只怕在上位者專權.因其已居傷人之勢.若專以傷人為能事.在日出於東方之後.必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日落於西海.勞資雙方皆同。白色是你的吉色。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考運有,宜空手得財,不宜出資.事業方面,突然暴發,隨即沈寂.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741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男性朋友已有心儀的對象.女性朋友則有愛慕你的人出現.桃花朵朵開.感情生活不平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如履薄冰,小心翼翼,才能防患於未然.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在目前這個階段.你要特別留意一些徵兆.以便在問題剛發生的時候就能發現.及時採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取行動防止問題繼續擴大。否則等到問題像雪球一樣越滾越大.你是必須要花更多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倍的心力來處理.就真的很棘手了。此外.言行舉止也必須更加謹慎.才不會出亂子。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不管做什麼事.都會有競爭對手。凡事在一開始的時候.就要用很謹慎的態度來面對.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如果神經很大條.把大事當小事.小事當沒事的話.就非常危險了。請不要心存僥倖.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因為事情並不會自己變好.反而會越來越沒辦法收拾。執行任務或計畫時.必須小心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翼翼.步步為營.如果已經感覺到下一步會有問題或危險.就別冒險前進。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很多是在一開始的時候.就必須非常小心.才能防微杜漸。如果你的第一步已經踏錯.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現在懸崖勒馬還來得及.趕快回頭吧!已經發生某些問題了.雖然目前還看不出來有什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麼大礙.但如果不馬上處理.長期累積下來.到最後可能會讓你傻眼。趁現在問題還不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嚴重的時候.改快解決.花不了你多少力氣.還能永絕後患.何樂而不為呢?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男性正垂涎女色.女性正得男性之垂涎。有桃花之象。言行需防微杜漸.變更方式不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能拖.越早行動越好。事態已出現.如果你不當一回事.會越來越嚴重.不只在感情方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面.其他像健康等問題.以要小心以對。如果身體不好.需多看幾家醫院。注意氣喘之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問題。會出現與事實現象不同。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辛勞得財.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743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家裡已有很好的事業等著你繼承.或者已有很好的家人照顧你.你卻覺得「國外的月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亮比較圓」.一心「外求」卻不懂得「內求」.結果不但得不到外面的幫助.反而會浪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費時年光陰.得不償失。腳踏實地.安分守己地追求屬於自己的幸福.才是長久之計。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有非份之想.如果輕舉妄動.將有長達十年的時間會白費心力.無所作為。自己沒有能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力求取某些事物.會想依賴長輩的資助或給予。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你會有競爭對手。想要事業有所成就.可長可久.只有一帖良方---謙虛。當你在職場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上戰功彪炳.成績斐然的時候.請把榮耀歸於上司.老闆.並且表明自己只是盡本分而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已.這樣謙虛為懷的大將之風.非但不會損及你的表現.反而會為你帶來超人氣。你的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本質學能很扎實.還不至於被眼前的混亂所影響而迷失方向。雖然你現在處於沉潛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的階段.卻也不能無所事事.還是必須有所作為.請記得要把一切功勞和榮耀歸於主管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.並且表明自己只是作好分內工作而已.如此謙虛的態度才能讓你可長可久的坐下去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。自我行銷不一定非得大鳴大放.其實「大智若愚」.「曖曖內含光」才是你的最佳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策略。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你很好命喔!生活或工作上.每樣事情別人幫你處理得好好的.建議你還是要積極.勤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勞一點.自己能做的盡量自己做.不要依賴別人.否則久而久之.不但能力會退化.還會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被人家瞧不起呢!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家內有食而不食.反向外求食.有違常道.此有十年之久都不能做。把你的成功歸於上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司.不敢把成功歸於己.以奉其職以終其事而已。這樣的現象會讓你覺得沒有成就感.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但如此已達到目的了。有自戀的現象.把自己裝扮的如水樣之人.不宜沉溺於此.你也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就不會受辱了。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妄動而走岔了路。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不要去做不內行的事,必然大失.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745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凡事越保守越好.不宜輕舉妄動。以目前的情況而言.培養人才.休養生息是最好的策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略.既不需要花太多經費.還可以儲備下一階段發展的實力。自求多福並不代表自私.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只因為目前資源和實力還不足.有人來請求支援的時候.請務必好好評估現況.量力而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為.否則很可能幫人不成.自己反被拖下水。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有下功夫好好充實內在.時間久了.美好的個人特質自然而然流露於言行舉止中.該剛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強的時候剛強.該柔軟的時候柔軟.無入而不自得。為人剛柔並濟也懂得恩威並施.這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並非刻意做作而是天生如此.有這般的內涵故有相應的外在行為。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民之所欲.盡在上位者的心。上位者有心照顧底下的人.透過各種福利措施慷慨嘉惠.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由上而下.每一個階層的人都得到了好處。得民心者得天下.底下的人受到如此完善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的照顧.當然忠心耿耿.吉利亨通自然不在話下。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量力而為方能當濟人之任.否則只會敗事.不能成事。黃色是你的吉色。上下合作無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間.下益上.上益下.其吉不問可知。惟有事情結尾的時候,溝通問題須多注意。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752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由於上一代或公司高層的關係.造成了家醜.或者是讓公司出了問題.處理起來滿棘手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的。建議不要直接指責長輩或上司.而採取委婉的方式來處理會比較好.例如:找一個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比較沒有利害關係或輩份較小.但確實有犯錯的人來開刀.已達殺雞儆猴之效。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女性只能在幕後默默支持,無法出現在台面,很多事只能睜一隻眼閉一隻眼.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家裡的事.睜一隻眼閉一隻眼就好.與其什麼事都看不順眼.不如轉化意念.以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喜樂的心情去面對。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你和顏悅色的表達方式.讓人如沐春風。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上下溝通不良.造成事情停頓.雙方情緒都不太好。因行事施展不開.心理十分不痛快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.是因不去求助於下面的人。或你有能力.但上面的人不求於你。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由於母親或是母親娘家的人.使自己家或公司出了問題。或家事敗壞。不可直指其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錯.宜委婉處理。如指著和尚罵禿驢之方式.也可。或拿不重要的人開刀.殺雞儆猴亦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可。女性婚後在夫家宜睜一隻眼.閉一隻眼.當作沒看見.如此可得一生之幸福。注意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心臟方面的問題.或常有心理不爽的現象。或不相求助於屬下。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注意腸胃出毛病。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754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問題已經發展到「火燒屁股」的緊要關頭了.你卻還是不溫不火.一副「把大事當小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事.把小事當沒事」的態度。如果不趕快轉換心態或做法.問題不但不會自己消失.還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會把你搞得很狼狽。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有拖延或過期的現象發生。或許是過了適婚或生育年齡.或許是該進來的錢.要過一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陣子才能進來.或許是該出的貨因為某些因素延誤了……總之.事情還會再拖延.必須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耐心等待解套的時機到來。很多事還需要等待.等時機成熟就能如願。未婚的熟女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並不是條件不好.只是婚緣未到而已。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因為私心的關係.你將事情交付給無法勝任其職務的人.紙包不住火.如今已出現敗倒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的情況.事情推展不順.是因為你無法接受忠言逆耳.或者壓根不相信別人給你的建議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你知道你的問題出在哪裡嗎?現在正是緊要關頭了.你該以救火的心態來行事.然而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你卻不當一回事.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女性你的年紀也不小了.其實男女嫁娶也是要看緣分及時機的.你不是嫁不出去.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只是比較晚婚而已。因此凡事待時也可。結尾有美好的事物在等著你.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你有滿腹經綸.竟然看得到.吃不到或用不到.問題是你太急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了.要知道溫火慢燉的道理。現在事情已現.快快用水將它澆熄.就可以享受了。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注意腸胃出毛病。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財氣有,宜學商.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756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懷才不遇.賦閒在家。有過人的才幹.卻無用武之力.不妨換個心情.高潔自守。亦或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有「功成身退」的跡象.若豐功偉業的仗你已經打過.不妨放心去過逍遙的生活。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目前看來在很多方面都有「外強中乾」的現象.雖然外表看起來滿好的.但內部卻是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空的.虛的。雖有家宅.但家人離散或感情不好.公司門面看似輝煌.但營運與財物早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就出問題了；公司幹部很會喊口號.卻沒有足夠的專業能力回應市場的需求；不是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有夫妻之名.無夫妻之實.就是有夫妻之實卻沒有子嗣。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你是個用功上進的人.每天努力持續著自我提升的功課.若能以善念善行來處理生活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上大大小小的事.必然可以成就家業.榮華富貴。但如果背道而馳.往不好的事情去鑽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營.則會失而不得。自強不息行正道可以得富貴.私慾太強則會失去一切。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你已將一家公司整頓好了.而後悠遊於野.成為典範。感情外麗而內虛。此事已至頂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點.應求心靈上的成長.如再求私慾.將會轉盈為虛。生離死別,夫妻有人會生重病,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注意腸胃出毛病。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761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該處罰的時候就要處罰。在某些情況下.好好講是行不通的.例如有人做錯事.而事態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還不嚴重的時候.就必須及時使用更嚴厲的方式來提醒對方.甚至必須做出懲處才會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有些行為上的錯誤或失誤.目前還不是很嚴重.懸崖勒馬還來得及.最重要的是要知道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錯在哪裡.檢討之後用心去改正。改過的速度越快越好!如果你發現公司組織內部有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任何不完善的制度.請想辦法在最短的時間內改善.就算這些不完善的制度已經造成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損失.也不至於太嚴重.否則問題像滾雪球一般越滾越大.到最後會很難收拾。做人做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事只要不偏離正道.就能無往不利。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在幫助別人之前.也需要審慎考量自己的實力是否能幫得上忙.並且要評估時間點適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不適合.以及要幫到什麼程度.少量的付出.在合理範圍內是可行的.但要斟酌之後再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行動.否則會因衝動而產生大的損失。會頂替人家的債務,讓自已損失了.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以和悅的方式管教.豈能教好?必要時要有懲戒方可。過錯不深時.一定要用臉色或話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語使其悟之。作任何事須多斟酌.要收放自如.不宜驟然而動.用錢亦同。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學一技之長,一生受用,否則難得財.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763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對於蒙昧無知.隨波逐流.自暴自棄.自甘墮落.價值觀有偏差.以金錢利益為導向的人.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怎麼勸都勸不聽.怎麼開導都沒用的人.就不要再浪費時間了.直接放棄比較快。有人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給你好處.想要你跟他合作.條件交換本是正常.但如果你是昧著良心接受賄賂.事情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的結果並不會如願。桃色交易前請三思。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思考不夠周全或過於粗心大意.做錯事知道悔改.但悔改之後又會再犯.不斷地重蹈覆轍.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實在很可惜.何苦這樣為難自己呢?既然想改正錯誤.就要徹底去做.留個尾巴下次又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犯一樣的錯.無法從教訓中學到東西.只是加深自己的罪惡感而已.下次請試著鼓勵自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己.絕不在同一個地方跌倒第二次!一生三起三落.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操之過急.在整頓組織時.沒搞清楚輕重緩急.以致於在做某些決策或執行某些工作時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.讓人感覺滿「無厘頭」的。雖然你的「無厘頭」可能會造成一些問題.但並沒有大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害。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如果是一位蒙昧無知的人.或自暴自棄者.棄之不教可。又有男性用金錢賄己.以金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錢買賣為交誼之象。改過是能補過.但卻是頻頻犯錯.頻頻改過之象。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做事剛愎自用,失去輕重緩急的次序.如果不是故意的就無妨。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金錢支出難以控制.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765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當老師的人會教得非常快樂.當學生的人則會深受啟發。熱心資助人才.專家.他們可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以位你規劃出長遠可行的完善方案。自我學習很專心.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你自省力超強.經常思考自己的所做所為是否符合道義.意志非常堅定.不會因為時間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久了就懈怠.而你如此堅持不是為了做表面功夫給人看.而是自己打從內心就想這麼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做.修養之深厚.讓人由衷敬佩.深居簡出.不問世事.淡泊清閒過日子。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名不正.言不順.會讓大家都很難做事。既然已經成功創立了事業.接著就要趕快把制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度建立起來.特別是當初和你一起打天下的「開國元老」.千萬不能虧待他們。該給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的名份.權力.地位.報酬……都要給.否則他們會非常失望.而萌生離開的念頭。目前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正是建立企業總部或旗艦店的最佳時機.有了指揮中心.就易於發號施令.讓所有員工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產生向心力.讓業務蒸蒸日上。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教者為訓.聽者為明 .如果你是教師或學生.此數對你來說是非常好的。你正是全心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全意地完成你的工作.心無雜念又不想心閒.不以事情的久暫而改變你的信念。現在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正是建立根據地的時候.或言旗艦店.既可發號司令.眾人亦可有所向心。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得公家財,空手得財,不宜出資.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772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上下溝通不良.造成事情停頓.雙方情緒都不太好。因行事施展不開.心理十分不痛快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.是因不去求助於下面的人。或你有能力.但上面的人不求於你。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公司重大危機才剛剛解除.心思純正的你.手上剛好握有某些權力.可以趁機逼退興風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作浪的小人.並且引進人格特質和專業能力都優秀的人才。有效利用「天時」和「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地利」.以「人和」開創新局。你有幾個可以發展的方向.或可以經營的事業.其中一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定有一個是最值得你投入的.靜下心來好好想一想.就會知道答案嚕!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男女之間經過三次的婚姻或戀愛後.會得到最好的結果。不論在感情上或事業上.你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都有去除負面影響的能力。受到重用與信任.有舉出錯枉之處的能力.讓無能力或行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為不良的成員離開而進用優秀的人才。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因行事施展不開.心裡十分不痛快.是因不去求助於下面的人.或你有能力.但上面的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人不求於你。你已有此知能力.有去小人之權.可直指事物對錯之能力。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長輩父母出現的問題.使家聲衰敗.你這作子女的不宜直指他們的過失.否則會不堪.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並且傷了恩親。家事.國事.公司事亦同。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774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不論是人.事.物或所處的環境都已無法掌握.事情有終止的現象。大環境不好讓你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不得不把事業終止掉.挺無奈的。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在此低潮之時.工作夥伴必須更加團結.一起分憂解勞.然而團隊之中.有君子也有小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人.如果不去除小人.「劣幣驅逐良幣」的效應一但發生.恐怕連君子都要離開了.因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此你必須慎謀明斷.盡快「清理門戶」空出位置讓更多有才德的人進來一起奮鬥才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是王道。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你暫時找到了一個棲身之處.也得到報酬和庇護.但由於所託非人.你心裡不是很痛快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.目前這個決定只是權宜之計罷了。你對於目前這個職位的薪資及所擁有的權利不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是很滿意.以你的能力和企圖心.因內部的不安寧,沒有決策權這件事.讓你滿困擾的。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補充說明: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你已經或你會把事業終止掉.或被動地終止.這是你沒有辦法左右的事.這是大環境使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然。如你去除掉不好的人事物.好的自然會進來。你在這公司或在此位子上所得的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薪資.心裡必不快樂.或在錢.人事方面不如你意。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776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你為人敦厚.沉穩.意志堅定.絕對不會衝動冒進。如果你意識到某些事情應該暫時喊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停.或者你有某些理由可以支持你做出停止的決定.就請立刻停手.結果才會是好的。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為人敦厚一生以理行事.自始至終也都是以理當做自己行事的準則.如此擇善固執必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有豐厚的結果。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你有能力和高階的人(尤其是他們的家屬)周旋.不論是政府官員或是上流社會人士.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你都能讓他們服服貼貼買你的帳。如果你是執法人員.打擊貪污的力道非常夠.高官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名人都要敬你三分。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在家中家鄉沒有人可以配合你或支援你.讓你施展不開。做人要懂得善用自己的優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勢和特質.你天生是個南征北討的大將.適合外務性質的工作.或者負責展店.經營分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公司等開創性的職務.你適合開拓.不適合守成.出外打天下必能成功。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為人敦厚.做事絕不妄進妄為.退亦是為理而退。你可去除朝中或公司中仗勢為非作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歹的小人.大患可解。別人不敢除而你敢。或是你做事的對象是高層的人.你可以對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付。如無法進擊.則以退為進.待時而動可成。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要空手得財,不宜出資.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781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很多是在一開始的時候.就必須非常小心.才能防微杜漸。如果你的第一步已經踏錯.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現在懸崖勒馬還來得及.趕快回頭吧!已經發生某些問題了.雖然目前還看不出來有什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麼大礙.但如果不馬上處理.長期累積下來.到最後可能會讓你傻眼。趁現在問題還不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嚴重的時候.改快解決.花不了你多少力氣.還能永絕後患.何樂而不為呢?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在目前這個階段.你要特別留意一些徵兆.以便在問題剛發生的時候就能發現.及時採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取行動防止問題繼續擴大。否則等到問題像雪球一樣越滾越大.你是必須要花更多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倍的心力來處理.就真的很棘手了。此外.言行舉止也必須更加謹慎.才不會出亂子。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不管做什麼事.都會有競爭對手。凡事在一開始的時候.就要用很謹慎的態度來面對.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如果神經很大條.把大事當小事.小事當沒事的話.就非常危險了。請不要心存僥倖.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因為事情並不會自己變好.反而會越來越沒辦法收拾。執行任務或計畫時.必須小心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翼翼.步步為營.如果已經感覺到下一步會有問題或危險.就別冒險前進。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男性朋友已有心儀的對象.女性朋友則有愛慕你的人出現.桃花朵朵開.感情生活不平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如履薄冰,壓力沈重.得財辛勞.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你要知道你做事的開端就要注意了.或許是行事不正道.此數是要你防止開始就做錯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事.當你在進行式的時候.你已感覺到下一步有問題了.有人已注意到你了.或抓小辮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子或挖公司人員.或重要資料.或你的美色.此數有桃花之象.有呼吸器官(氣喘)的毛病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.如履薄冰(亦隱喻取名者之狀況).準備作弊。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6"/>
          <w:szCs w:val="36"/>
          <w:lang w:val="en-US" w:eastAsia="zh-CN"/>
        </w:rPr>
        <w:t>783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為了去蕪存菁.你會暫停鄭在進行中的事情.好好重整一番之後.才會再繼續做下去。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而這「去蕪存菁」指的正是淘汰能力不足或人格特質有問題的人.再引進真正適合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的人才。有爛桃花終止的現象.好桃花還是朵朵開。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你會有競爭對手。想要事業有所成就.可長可久.只有一帖良方---謙虛。當你在職場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上戰功彪炳.成績斐然的時候.請把榮耀歸於上司.老闆.並且表明自己只是盡本分而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已.這樣謙虛為懷的大將之風.非但不會損及你的表現.反而會為你帶來超人氣。你的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本質學能很扎實.還不至於被眼前的混亂所影響而迷失方向。雖然你現在處於沉潛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的階段.卻也不能無所事事.還是必須有所作為.請記得要把一切功勞和榮耀歸於主管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.並且表明自己只是作好分內工作而已.如此謙虛的態度才能讓你可長可久的坐下去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。自我行銷不一定非得大鳴大放.其實「大智若愚」.「曖曖內含光」才是你的最佳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策略。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上下行動不一致.不是上級已經有動作了.下級卻還杵在那兒像沒事一樣.就是下級已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經動員起來了.但上級卻沒有動靜。上下沒有配合好.導致計畫或行動無法連貫.讓彼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此都很不爽。請不要常常動肝火.否則長期累積下來.會有心血管方面的毛病。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一些進行中的事將會中止.去其不正.得其正.可行。你是一個不喜出鋒頭的人.有什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麼事.不出面不出頭.事成也不當自己功勞.只當奉職.將其事完成.因此你的工作可長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可久.你的困難或許已出現.上下不連貫.正需進展之時.下面卻不動.或是上下各行其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事.不相連屬.因此心常不安.不能變通。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得財辛勞,要與人分享,分享才有得.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785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你很順從上司的心意.也懂得投其所好.深受上司的寵信.不僅讓上司龍心大悅.也讓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跟在你身邊的人吃香喝辣。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有下功夫好好充實內在.時間久了.美好的個人特質自然而然流露於言行舉止中.該剛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強的時候剛強.該柔軟的時候柔軟.無入而不自得。為人剛柔並濟也懂得恩威並施.這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並非刻意做作而是天生如此.有這般的內涵故有相應的外在行為。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以大公無私的心對待每一個人.並且有能力為大家排解疑惑.解決困難。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黃色是你的吉色。你的擔子相當重.工作家庭子女都是你的擔子。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師生戀。特種行業。娛樂業。模特兒。投上之所好而受寵。很多女性跟隨者.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財氣旺,做官不能用.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811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如果你是從事直銷或業務方面的工作.將會有非常好的業績.表面上看沒什麼動靜.但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實際上妳的客戶會一個拉一個.真的是生意做不完呢!想做大事.眼光就必須放遠.建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議你凡事以「放長線釣大魚」的態度去面對.不要動不動就想占人家便宜.施比受更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有福.當你願意為別人付出時.別人會回報你更多。你的知名度會很高.可惜初期實質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上的收益並沒有和你的超人氣成正比.不過請放心.隨著時間的演進.獲利會慢慢提升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的。合夥事業最好是「出力不出錢」.投資你的專業知識和技能就好.千萬不要拿錢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出來.否則賠掉的機率很大。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沒有名正言順的地位或名分.例如是副座.副手.側室.卻要做正位或正室該做的事。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就像一個有才德又賢慧的女子.只能委屈當偏房；又因為個性柔順.所以不會對正房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造成威脅.反而能相輔相成。現階段適合守成.所有前進的計畫都先暫停.先回過頭把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原本該做好的事都做好.等待有利的時機再出手.對你並不會造成損失。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用後半年至一年父母有災發生。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事業必須先有名才會得到財.很多方面都是付出付出而付出.讀書直讀商或專業技能.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813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經過一陣子的奮鬥.現在好不容易要「由衰轉盛」了.請善用上天賜給你的福氣.堅守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你的理念.趁此大好時機加倍努力.多儲備一些成功的資源和本錢.你的事業才會長治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久安。如果你在此刻就開始放鬆.沒有固守本份把事情做好.或者沒有堅持當初的理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想.隨便更改經營方向.就算上天給你再多福氣.也會很快就用完。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你不是沒有原則的人.卻習慣以美好的外在條件.或講一些幽默好聽話來取悅別人.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懂得包裝.行銷是好事.但前提是要有足夠的實力.消費者.老闆.客戶或合作廠商的眼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睛是雪亮的.如果只是巧言令色.講的天花亂墜卻端不出一盤好菜.難免會得到「謝謝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再連絡」的結局。有幾分實力就說幾分話.穩扎穩打.看起來雖笨.卻是贏得信任的最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佳策略.否則你會在「得」.「失」.「成」.「敗」之間載浮載沉。要有危機意識.一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旦發現問題.就要趕快想辦法解決或改善.這樣才不致於錯的太離譜。在這個由壞轉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好.青黃不接的時期.更要保持警覺.把該做的事做好.福氣才不會越用越薄。你在感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情上也傾向甜言蜜語討好對方.但實際的表現卻是另一回事.小心時間久了.對方的期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待一再落空.再熱的感情也會冷掉喔!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逢賭必輸.自找的.要小心!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得財難,支出不好控制.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815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你會心想事成(尤其是做業務的).請多往好處想.特別是想結婚的人.可以找到ㄧ個好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歸宿.享受幸福美滿的生活。你是個非優質的女生.不但長的漂亮.而且品德高尚.有貴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氣.受人尊重.根本不需要名牌服是來撐場面。你即將結婚.娶到你的人有福了.因為你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會帶給另一半好運.幫助另一半邁向成功。與志同道合的人相遇.進而交心.其樂融融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.上上下下都得其所願.可以一起為夢想打拼.恭喜囉!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悠閒度日.逍遙自在.安於日常飲食。做人隨和.不會沒事找事做.或者強出頭去管閒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事。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事情想要成功,邀請對方吃頓飯喝杯酒,言談之間,就把事情談順了.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三合六合.陰陽合和.母慈子孝.夫妻合和.業務順調。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822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你很有主見.也有獨當一面的才華和能力。你的成功來自於你獨立思考之後的行動.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而不是對上面的命令照單全收。你的聰明.優秀.大格局是天生的.只要把這些優勢發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揮在有意義的工作上.你就能發光發熱.自然能成功。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你的正直.包容力與良善的本質.是天生就有的.而不是在成長過程中學會的.你的言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行舉止很自然地反映出這些特質.一點都不會讓人覺得你做作。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考試中,宜賺公家財,空手得財,不宜出資.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824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你的人際關係超好.親朋好友相處愉快.沒什麼大問題。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眾人皆醉你獨醒.你是個出汙泥而不染的真君子。儘管世道昏沉.時局混亂.你仍然能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堅守自己的原則.修生氧性.不被外界光怪陸離的事所干擾。品德高尚的你.選擇離開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損友.或者拒絕和一些有問題的人同流合污.得自一人默默修生養性.走自己的路.做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自己認為該做的事.非常不簡單。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有拖延或過期的現象發生。或許是過了適婚或生育年齡.或許是該進來的錢.要過一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陣子才能進來.或許是該出的貨因為某些因素延誤了……總之.事情還會再拖延.必須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耐心等待解套的時機到來。很多事還需要等待.等時機成熟就能如願。未婚的熟女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並不是條件不好.只是婚緣未到而已。事情的結尾必然會拖延很久,不管是工程方面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金錢收支方面,必然會拖延很久,要非常注意.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金錢支出不好控制.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826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為人敦厚沒有派頭.並且很虛心.能夠主動求教於下位者的意見.所以行事不會有什麼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過錯。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你已經迷失了方向.而且你的迷失已危及工作.家庭了。你不知道如何回頭.也不知道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如何處理眼前的問題。若繼續做下去.永遠也不可能找到回頭的方向.而且還會惹禍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上身導致長時間的困頓。如果亂投資,會困頓十多年.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當主管的人.如果既無能又自私.一意孤行用嚴厲的方式對待部屬.以致於離心離德.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無法成事。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若能以身做則.全心全意.無私無我投入工作.其他人看在眼裡.自然會同心協力一起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打拼.你的志向必能達成。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得財辛勞.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831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你會受到傷害,你工作努力是好的,切勿超過你的體能,投資不可超出你的能力,你會出現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資金斷鍊,如此必然讓你食不下嚥.人家在背後一定講你的閒話.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你在待人接物時.有一股剛柔並濟的美感.不會過於剛強.也不至於柔弱.不論做什麼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都拿捏好「恰到好處」的分寸。請靜下心來.讓自己好好休息一下。沉澱之後.想法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和行為都能剛柔並濟.做什麼事都得宜。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你是個謙沖為懷的真君子.遇到困難或阻礙時不用擔心.最後都可以獲得解決或改善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的。溝通上會有小問題.常常有講不清楚或會錯意的現象.別人講A.你聽成B.或者你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講B.別人聽成A。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財有,做官會下台.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833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企圖心旺盛的你.要避免急功好利.如果主管的決策錯誤或能力不足.而導致問題發生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時.你千萬不要馬上跳出來.義無反顧就扮演起英雄的角色來解救大家.即使你有解決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問題的能力.也應該等到其他人都處理不來的時候.再出馬好好表現一番。雖然上位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者昏庸.但為了整體的利益.仍應該協助拯救危機.你會因此贏得大家的愛戴。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用錯人比不用還糟.請不要因為個人喜好.而讓能力不足.人格特質不適合的人擔任重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要職務.否則底下的人必然不服氣.而引發內部的權力鬥爭.引來外部敵方的攻擊,後果不堪設想.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把能力不足的人放在重要的職位上.必然會受人攻擊.如此的結果.只能說是自找的.不能歸咎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於他人。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自我主觀太強.做錯事知道悔改.但悔改之後又會再犯.不斷地重蹈覆轍.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實在很可惜.何苦這樣為難自己呢?既然想改正錯誤.就要徹底去做.留個尾巴下次又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犯一樣的錯.無法從教訓中學到東西.只是加深自己的罪惡感而已.下次請試著鼓勵自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己.絕不在同一個地方跌倒第二次!必然三起三落.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伺君不易,交友也難,金錢支出難以控制.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835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你是個明眼人.很多事情心裡其實是很清楚明白的.卻因為太在乎別人對你的看法或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評價.而壓抑自己的想法.刻意表現的很隨和.甚至是委屈自己配合別人.所以常常有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「得內傷」的感覺。建議你多聽聽自己內在的聲音.並且依循內在的聲音面對生活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裡的事情.你的聰明才智可以隱藏.鋒芒可以內斂.但是真正的自我是不能被扭曲的.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學習「從心所欲但不逾矩」.是你目前最重要的功課(特別容易受到母親.兄長的無理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要求而不知如何反抗。)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放下身段.用心禮遇賢能的人.解開彼此的心結.凝聚起強大的正面力量.居心不良的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人自然會打退堂鼓。你處理事情的態度公正無私.即使是心胸狹隘的小人也會對你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心服口服；至於你身邊那些善於諂媚巴結.狐假虎威的人.不必你主動趕他們.他們自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然會離開。一生中總覺得有些讓你憂煩(長輩方面的問題)且久久揮之不去。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創業維艱.守成更難.即使已經功成名就.也不宜留於奢侈。能省則省.不需要跟別人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比較.別人鋪張浪費擺排場是別人家的事.拜拜祭祀只要有誠心.即使只是薄禮.上天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一樣會賜福.而且會因為你懂得節制而賜與更大的福氣。相反地.如果不懂得節約.福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氣一下就會被用完的。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宜:無子嗣者。求穩定輕鬆不求名利者。無企圖心者。身體健康者。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伺君不易,交友也難,支出不易控制.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842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你的正直.包容力與良善的本質.是天生就有的.而不是在成長過程中學會的.你的言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行舉止很自然地反映出這些特質.一點都不會讓人覺得你做作。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你是一個超正派的人.在你的內心.自有一套做人做事的原則.而這些原則是順應天理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的.所以你的意圖.心念非常純淨.內在的能量很強大.不會被惡人邪事所干擾。你的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正直反應在你的言談舉止之間.你會以公正客觀的態度來判斷事情.不會為了自己的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利益而做出一些違背信念的事.這是你與生俱來的特質.即使沒人教.你也會如此。從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內在到外在.你的君子風範是渾然天成的。你的正直.包容力與良善的本質是天生就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有的.而不是在成長過程中學會的.你的言行舉止很自然地反映出這些特質.一點都不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會讓人覺得你做作。你的格局大.不凡氣度。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你很有主見.也有獨當一面的才華和能力。你的成功來自於你獨立思考之後的行動.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而不是對上面的命令照單全收。你的聰明.優秀.大格局是天生的.只要把這些優勢發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揮在有意義的工作上.你就能發光發熱.自然能成功。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讀書考運好,宜賺公家鈔票.空手得財,不宜出資.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844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眾人皆醉你獨醒.你是個出汙泥而不染的真君子。儘管世道昏沉.時局混亂.你仍然能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堅守自己的原則.修生氧性.不被外界光怪陸離的事所干擾。品德高尚的你.選擇離開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損友.或者拒絕和一些有問題的人同流合污.得自一人默默修生養性.走自己的路.做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自己認為該做的事.非常不簡單。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你在工作上會有競爭對手。當你獲得重用時.更要特別注意跟上司之間的相處藝術.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若有任何成功之事.把榮耀歸於上司就對了!千萬不要把功勞全部往自己身上攬.這樣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不但會讓器量比較小的同事眼紅.不小心還會讓上司誤以為你要篡位.很容易對你的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事業造成負面的影響。伴君如伴虎.在老闆身邊做事.要更戒慎恐懼。記得把榮耀歸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於老闆.自己不要強出頭.或者利用權力作威作福.才不會讓老闆覺得你居心叵測。你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會被某些失敗的案子連累.盡量裝傻.保持低調.就能安全過關。財不露白.也要小心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因為出手太大方而露財。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經不起挫折,自我沈淪,而無法自拔.或者被某種因素所牽制.無法回覆常軌或無法停下腳步。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進退兩難.想積極有所作為.卻因為不得已而沉溺於吃喝玩樂之中.隨波逐流。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金錢支出難以控制.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846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你已經迷失了方向.而且你的迷失已危及工作.家庭了。你不知道如何回頭.也不知道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如何處理眼前的問題。若繼續做下去.永遠也不可能找到回頭的方向.而且還會惹禍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上身導致長時間的困頓。目前的狀況下,你以無力有所做為.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目前正面競爭.衝突的態勢已經非常明顯了.如箭在弦上.一觸即發。這是場硬仗.結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果必然是兩敗俱傷。生殖器官方面的健康要特別注意。女性請多注意婦科方面的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問題。一生之中必然會有一次血光之災。企業的經營還是要依循正道.並且隨時注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意市場反應與消費者需求.如果不重視員工與客戶的聲音.一意孤行的結果必然是失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敗。此外.職場倫理也是很重要的!身為部屬的人.應該要真心幫忙主管.不要老想著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怎麼奪權逼退.而身為老闆.主管的人.也應該拿出誠意來尊重員工.照顧他們.而不是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高壓威權的控管。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范仲淹名句:「先天下之憂而憂.後天下之樂而樂。」講的就是你這種人.你的責任感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超強.不太能放鬆自己。上司因為你的協助而有所成就.但是你並不會以此自滿.開始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擺爛或想要奪權.反而是更加謹言慎行輔佐他。下屬因為你的領導和照顧.而享有安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穩的生活.你覺得自己責任重大.深怕哪一天自己會做不好害了他們。你的上司和下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屬實在應該慶幸有你.不過你這樣的個性倒是苦了自己。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851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你走到了名氣開始上升的時期.實際的收入會隨著名氣的上揚而增加.也會隨著名氣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走軟而減少。在工作上有盡到本份就可以了。想成功須先成名,才會得財.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沒有名正言順的地位或名分.例如是副座.副手.側室.卻要做正位或正室該做的事。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就像一個有才德又賢慧的女子.只能委屈當偏房；又因為個性柔順.所以不會對正房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造成威脅.反而能相輔相成。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如果你是從事直銷或業務方面的工作.將會有非常好的業績.表面上看沒什麼動靜.但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實際上妳的客戶會一個拉一個.真的是生意做不完呢!想做大事.眼光就必須放遠.建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議你凡事以「放長線釣大魚」的態度去面對.不要動不動就想占人家便宜.施比受更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有福.當你願意為別人付出時.別人會回報你更多。你的知名度會很高.可惜初期實質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上的收益並沒有和你的超人氣成正比.不過請放心.隨著時間的演進.獲利會慢慢提升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的。合夥事業最好是「出力不出錢」.投資你的專業知識和技能就好.千萬不要拿錢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出來.否則賠掉的機率很大。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用後半年至一年父母有災。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853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你最近會高升.但升上去是副座之位.這樣才不會讓你的頂頭上司備感威脅.引來不必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要的麻煩.在其位.謀其事就可以了.不需要特別去奉承老闆或主管。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你不是沒有原則的人.卻習慣以美好的外在條件.或講一些幽默好聽的話來取悅別人.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這樣做是吉是凶.是個未知數。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你是個有才華.有專業能力的人.但個性比較隨和.不太會堅持自己的意見。當你的工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作夥伴們都各執己見.又沒有人可以做決策的時候.大家不是無所適從而不知如何進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行.就是多頭馬車各自為政.這樣當然不會有績效.目標也很難達成。雖然現在是民主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時代.但眾人的意見不一定是對的.很多時候.為了大局與整體的利益考量.建議你還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是要堅持你的專業.即使必須花很多精神力排眾議.也得這麼做。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得公家機關財,空手得財,不宜出資.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855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恭喜恭喜!你有貴人相助.而被長官拔擢高升.上下相輔相成而互為彼此的助力。不管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是老闆和員工.或者是業者和客戶.都是透過朋友者穿針引線.能碰撞出美麗的火花。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例如:員工必會通過朋友者引薦.才能見到老闆而被拔擢重用.急欲尋求人才的老板.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也必會通過朋友者的介紹.能找到執行力超強的賢才。又如:業者能透過朋友者的介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紹.才能找到好客戶。這些朋友者有個很特殊的現象.他們不以利益為前提.只是誠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心地想提供協助.話雖如此.但還是別忘了好好答謝人家。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你會心想事成.特別是想結婚的人.可以找到ㄧ個好歸宿.享受幸福美滿的生活。你是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個非優質的女生.不但長的漂亮.而且品德高尚.有貴氣.受人尊重.根本不需要名牌服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是來撐場面。你即將結婚.娶到你的人有福了.因為你會帶給另一半好運.幫助另一半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邁向成功。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把公司重新整理的漂亮,或把產品包裝精美,自然可以高價的推銷出去.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有德行的人感應到了天命.因為知道任重道遠.所以秉持著虔誠的心.遵循正道去實踐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天命。在努力的過程中.所創立的專業學說.典章制度.不僅在當代足以為典範.更能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流傳於後世。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你必將高升.考試必名列前茅.在你的專業上.行業裡.必會出人頭地.知名度大漲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此數代表健康.聰明.貴氣.有領袖魅力.資產日增!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宜:學生。考試。學者。公職者。做文章者。專業技能者。進升。求雨。任何學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習者。自由業。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862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你天生是個「出將入相」的優秀人才。對內.你是個不可多得的幕僚.運籌於帷幄之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中.決勝於千里之外.你所規劃出來的策略.往往令人激賞.並且能出奇制勝；對外.你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又是個眾望所歸的戰將.你之所以衝鋒陷陣.不是為了自己的利益.而是為了創造更好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的戰績來安定組織團隊。你是個心念純正的君子.也是個安內攘外的大將之才.在待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人處世方面.你遵循的是中庸之道。當你率領工作團隊朝向目標前進時.既不會膽怯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懦弱.也不會有勇無謀。由於你是真心為別人著想.而且善於運用恩威並施的管理智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慧.所以你的部屬和同事.都對你心服口服.而你的老闆也相當信任你.願意和你分享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成果。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你的正直.包容力與良善的本質.是天生就有的.而不是在成長過程中學會的.你的言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行舉止很自然地反映出這些特質.一點都不會讓人覺得你做作。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你是一個超正派的人.在你的內心.自有一套做人做事的原則.而這些原則是順應天理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的.所以你的意圖.心念非常純淨.內在的能量很強大.不會被惡人邪事所干擾。你的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正直反應在你的言談舉止之間.你會以公正客觀的態度來判斷事情.不會為了自己的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利益而做出一些違背信念的事.這是你與生俱來的特質.即使沒人教.你也會如此。從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內在到外在.你的君子風範是渾然天成的。你的正直.包容力與良善的本質是天生就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有的.而不是在成長過程中學會的.你的言行舉止很自然地反映出這些特質.一點都不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會讓人覺得你做作。你的格局大.不凡氣度。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賺公家機關財,空手得財,不宜出資.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身體注意血液循環毛病.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864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在評估實際情況之後.發現案子必須喊停.或者某項產品必須先退出市場.只要你能立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刻做出決定.都還能全身而退.不會損失慘重。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眾人皆醉你獨醒.你是個出汙泥而不染的真君子。儘管世道昏沉.時局混亂.你仍然能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堅守自己的原則.修生氧性.不被外界光怪陸離的事所干擾。品德高尚的你.選擇離開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損友.或者拒絕和一些有問題的人同流合污.得自一人默默修生養性.走自己的路.做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自己認為該做的事.非常不簡單。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在此低潮之時.工作夥伴必須更加團結.一起分憂解勞.然而團隊之中.有君子也有小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人.如果不去除小人.「劣幣驅逐良幣」的效應一但發生.恐怕連君子都要離開了.因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此你必須慎謀明斷.盡快「清理門戶」空出位置讓更多有才德的人進來一起奮鬥才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是王道。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宜:為官者。久流事業者。五術者。考試者。技藝者。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宜賺公家機關財,空手得財,不宜出資.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866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在打天下的混亂時期.本來就需要各種人才.時勢造英雄.即使是販夫走卒.也有機會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建立奇功.這時講求的是他們所帶來的效益與貢獻.至於品德和專業能力.可能就不是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那麼重要了。但是當公司成立之後.為了永續經營.建立公司文化與制度是必要的手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段.問題就在於公司的開國元老們.不見得每個人都適合當高階主管。在適才適任的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原則下.建議你挑選出真正的人才.賦予他們適當的管理職務.至於其他不適合擔任管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理職的人.就給他們認股權或其他獎勵.只要他們沒有干涉經營的權利.公司就能穩定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成長。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你已經迷失了方向.而且你的迷失已危及工作.家庭了。你不知道如何回頭.也不知道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如何處理眼前的問題。若繼續做下去.永遠也不可能找到回頭的方向.而且還會惹禍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上身導致長時間的困頓。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公司內部會出現有內鬼,有二心的人,或無能力的人,必然會使團體分崩離析.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把聰明才智或權利用在不正當的事情上面.或者亂用私刑.後果不堪設想。壞人的下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場慘慘慘!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辛勞得財.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871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你會受到傷害,你工作努力是好的,切勿超過你的體能,投資不可超出你的能力,你會出現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資金斷鍊,如此必然讓你食不下嚥.人家在背後一定講你的閒話.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你是個謙沖為懷的真君子.遇到困難或阻礙時不用擔心.最後都可以獲得解決或改善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的。溝通上會有小問題.常常有講不清楚或會錯意的現象.別人講A.你聽成B.或者你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講B.別人聽成A。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你在待人接物時.有一股剛柔並濟的美感.不會過於剛強.也不至於柔弱.不論做什麼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都拿捏好「恰到好處」的分寸。請靜下心來.讓自己好好休息一下。沉澱之後.想法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和行為都能剛柔並濟.做什麼事都得宜。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辛勞得財.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873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你是個以身作則的人.凡事親力親為.任勞任怨.部屬或晚輩看在眼裡.自己會知道該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怎麼做.不需要你發號施令.用權威來壓他們.即使你不邀功.大家對你的貢獻已是心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服口服.這也是你贏得人心的主要原因。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用錯人比不用還糟.請不要因為個人喜好.而讓能力不足.人格特質不適合的人擔任重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要職務.否則底下的人必然不服氣.而引發內部的權力鬥爭.後果不堪設想.把能力不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足的人放在重要的職位上.必然會受人攻擊.如此的結果.只能說是自找的.不能歸咎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於他人。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你會有競爭對手。想要事業有所成就.可長可久.只有一帖良方---謙虛。當你在職場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上戰功彪炳.成績斐然的時候.請把榮耀歸於上司.老闆.並且表明自己只是盡本分而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已.這樣謙虛為懷的大將之風.非但不會損及你的表現.反而會為你帶來超人氣。你的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本質學能很扎實.還不至於被眼前的混亂所影響而迷失方向。雖然你現在處於沉潛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的階段.卻也不能無所事事.還是必須有所作為.請記得要把一切功勞和榮耀歸於主管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.並且表明自己只是作好分內工作而已.如此謙虛的態度才能讓你可長可久的坐下去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。自我行銷不一定非得大鳴大放.其實「大智若愚」.「曖曖內含光」才是你的最佳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策略。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錢財支出難以控制,得財要與人分享才有得.開店或業務必有大對手出現.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875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為人謙和所以追隨者眾多。你樂於接受挑戰.但必須是在不得已必須出征的情況.才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率領組織團隊迎戰。你不需要千軍萬馬.只要把周邊的資源整合起來.就能打一場漂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亮的勝仗。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放下身段.用心禮遇賢能的人.解開彼此的心結.凝聚起強大的正面力量.居心不良的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人自然會打退堂鼓。你處理事情的態度公正無私.即使是心胸狹隘的小人也會對你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心服口服；至於你身邊那些善於諂媚巴結.狐假虎威的人.不必你主動趕他們.他們自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然會離開。一生中總覺得有些讓你憂煩(長輩方面的問題)且久久揮之不去。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再往前走.一定會碰到困難.必須上下一心.共體時艱.唯有結合彼此的力量才能度過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難關。你的才能品德足以號召各路英雄前來幫忙。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先好後返剋。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宜:商業。讀商者。醫生。身體弱者。打官司者。女掌夫權者。種蔬果養五牲者。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出家人。法術巫師。九流術士。體弱求醫會好。賣食物者。生財者。社會人士各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行業均可。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賺錢先賺錢後辛勞.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882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你是一個超正派的人.在你的內心.自有一套做人做事的原則.而這些原則是順應天理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的.所以你的意圖.心念非常純淨.內在的能量很強大.不會被惡人邪事所干擾。你的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正直反應在你的言談舉止之間.你會以公正客觀的態度來判斷事情.不會為了自己的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利益而做出一些違背信念的事.這是你與生俱來的特質.即使沒人教.你也會如此。從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內在到外在.你的君子風範是渾然天成的。你的正直.包容力與良善的本質是天生就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有的.而不是在成長過程中學會的.你的言行舉止很自然地反映出這些特質.一點都不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會讓人覺得你做作。你的格局大.不凡氣度。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你天生是個「出將入相」的優秀人才。對內.你是個不可多得的幕僚.運籌於帷幄之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中.決勝於千里之外.你所規劃出來的策略.往往令人激賞.並且能出奇制勝；對外.你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又是個眾望所歸的戰將.你之所以衝鋒陷陣.不是為了自己的利益.而是為了創造更好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的戰績來安定組織團隊。你是個心念純正的君子.也是個安內攘外的大將之才.在待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人處世方面.你遵循的是中庸之道。當你率領工作團隊朝向目標前進時.既不會膽怯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懦弱.也不會有勇無謀。由於你是真心為別人著想.而且善於運用恩威並施的管理智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慧.所以你的部屬和同事.都對你心服口服.而你的老闆也相當信任你.願意和你分享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成果。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宜:學生。考試。學者。公職者。做文章者。專業技能者。進升。求雨。任何學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習者。自由業。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得財辛勞有得,做生意會有強烈對手.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884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解答說明:☆☆☆☆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你在工作上會有競爭對手。當你獲得重用時.更要特別注意跟上司之間的相處藝術.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若有任何成功之事.把榮耀歸於上司就對了!千萬不要把功勞全部往自己身上攬.這樣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不但會讓器量比較小的同事眼紅.不小心還會讓上司誤以為你要篡位.很容易對你的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事業造成負面的影響。伴君如伴虎.在老闆身邊做事.要更戒慎恐懼。記得把榮耀歸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於老闆.自己不要強出頭.或者利用權力作威作福.才不會讓老闆覺得你居心叵測。你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會被某些失敗的案子連累.盡量裝傻.保持低調.就能安全過關。財不露白.也要小心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因為出手太大方而露財。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低調卻不消極地待人處世.就不會因為「樹大招風」而引來一堆不必要的麻煩。你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對人的觀察力非常敏銳.溝通的能力也很好.通常都能藉由溫柔和平的表達方式.把話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講進別人的心坎裡.你特別容易得到女生的好感.喜歡和你相處的女生還不少呢!跟你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投緣的朋友都是女生.這一點倒是不用懷疑。你的疑惑遲早會解開.碰到困難或阻礙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時.不要懷疑自己能力不足.只要你虛心面對.用心處理.困難都會迎刃而解.事實上.你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的理想是可以達成的.千萬鼻被眼前的挑戰「卡」住喔!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宜:無子嗣者。求穩定輕鬆不求名利者。無企圖心者。身體健康者。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金錢支出難以控制,事業會出現強烈競爭對手.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886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解答說明:☆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目前正面競爭.衝突的態勢已經非常明顯了.如箭在弦上.一觸即發。這是場硬仗.結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果必然是兩敗俱傷。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生殖器官方面的健康要特別注意。女性請多注意婦科方面的問題.一生之中必然會有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一次血光之災。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企業的經營還是要依循正道.並且隨時注意市場反應與消費者需求.如果不重視員工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與客戶的聲音.一意孤行的結果必然是失敗。此外.職場倫理也是很重要的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身為部屬的人.應該要真心幫忙主管.不要老想著怎麼奪權逼退.而身為老闆,主管的人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也應該拿出誠意來尊重員工.照顧他們.而不是高壓威權的控管。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在現實生活中.舉凡所有的人事物都不可能是永遠的美好與不斷的成長.就好像果實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熟了會落地.先花開了會凋謝。對有為或德高望重的人來說.若知道適時而退.則仍會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受人敬重.對小人物來說.失去了安身之所就如同失去了所有.消失在人海中而沒沒無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聞。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注意氣血不通。剋夫之數。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宜:商業。讀商者。醫生。身體弱者。打官司者。女掌夫權者。種蔬果養五牲者。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出家人。法術巫師。九流術士。體弱求醫會好。賣食物者。生財者。社會人士各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行業均可。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陔?隴闚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30013B"/>
    <w:rsid w:val="1EBB44EE"/>
    <w:rsid w:val="40FD6CFA"/>
    <w:rsid w:val="6D535020"/>
    <w:rsid w:val="7A5B1759"/>
    <w:rsid w:val="7C31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2018-06-12T04:03:00Z</dcterms:created>
  <dc:creator>Administrator</dc:creator>
  <cp:lastModifiedBy>Administrator</cp:lastModifiedBy>
  <dcterms:modified xsi:type="dcterms:W3CDTF">2018-06-12T05:32:45Z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